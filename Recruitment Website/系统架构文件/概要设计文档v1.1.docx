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14:paraId="26C9F2B4" w14:textId="6997DEB0" w:rsidR="009C5FF1" w:rsidRPr="00292C69" w:rsidRDefault="009C5FF1">
          <w:pPr>
            <w:rPr>
              <w:rFonts w:ascii="Microsoft YaHei UI" w:hAnsi="Microsoft YaHei UI"/>
            </w:rPr>
          </w:pPr>
        </w:p>
        <w:p w14:paraId="2C70AA46" w14:textId="77777777"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14:paraId="794112D2" w14:textId="0246F882" w:rsidR="009C5FF1" w:rsidRPr="00292C69" w:rsidRDefault="00AF7D37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1E66554D" wp14:editId="47498C6E">
                    <wp:simplePos x="0" y="0"/>
                    <wp:positionH relativeFrom="page">
                      <wp:posOffset>3419475</wp:posOffset>
                    </wp:positionH>
                    <wp:positionV relativeFrom="page">
                      <wp:posOffset>6543040</wp:posOffset>
                    </wp:positionV>
                    <wp:extent cx="3657600" cy="1819974"/>
                    <wp:effectExtent l="0" t="0" r="0" b="0"/>
                    <wp:wrapNone/>
                    <wp:docPr id="9" name="组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819974"/>
                              <a:chOff x="0" y="0"/>
                              <a:chExt cx="3657600" cy="1815954"/>
                            </a:xfrm>
                          </wpg:grpSpPr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694487"/>
                                <a:ext cx="3657600" cy="1121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A5DFF7" w14:textId="734B0692" w:rsidR="00AF7D37" w:rsidRPr="00193D69" w:rsidRDefault="00AF7D37" w:rsidP="00292C69">
                                  <w:pPr>
                                    <w:pStyle w:val="a8"/>
                                    <w:spacing w:line="180" w:lineRule="auto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姓名"/>
                                      <w:tag w:val=""/>
                                      <w:id w:val="80512796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Microsoft YaHei UI" w:hAnsi="Microsoft YaHei UI" w:hint="eastAsia"/>
                                        </w:rPr>
                                        <w:t>金威强</w:t>
                                      </w:r>
                                    </w:sdtContent>
                                  </w:sdt>
                                  <w:r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r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椭圆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2E81D9" w14:textId="77777777" w:rsidR="00AF7D37" w:rsidRPr="0099590A" w:rsidRDefault="00AF7D37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  <w:r w:rsidRPr="0099590A">
                                    <w:rPr>
                                      <w:sz w:val="18"/>
                                      <w:lang w:val="zh-CN"/>
                                    </w:rPr>
                                    <w:t>作者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66554D" id="组 9" o:spid="_x0000_s1026" style="position:absolute;margin-left:269.25pt;margin-top:515.2pt;width:4in;height:143.3pt;z-index:251666432;mso-position-horizontal-relative:page;mso-position-vertical-relative:page;mso-height-relative:margin" coordsize="36576,1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7" type="#_x0000_t202" style="position:absolute;top:6944;width:36576;height:112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14:paraId="7EA5DFF7" w14:textId="734B0692" w:rsidR="00AF7D37" w:rsidRPr="00193D69" w:rsidRDefault="00AF7D37" w:rsidP="00292C69">
                            <w:pPr>
                              <w:pStyle w:val="a8"/>
                              <w:spacing w:line="180" w:lineRule="auto"/>
                              <w:rPr>
                                <w:rFonts w:ascii="Microsoft YaHei UI" w:hAnsi="Microsoft YaHei UI"/>
                              </w:rPr>
                            </w:pP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姓名"/>
                                <w:tag w:val=""/>
                                <w:id w:val="8051279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Microsoft YaHei UI" w:hAnsi="Microsoft YaHei UI" w:hint="eastAsia"/>
                                  </w:rPr>
                                  <w:t>金威强</w:t>
                                </w:r>
                              </w:sdtContent>
                            </w:sdt>
                            <w:r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r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</w:p>
                        </w:txbxContent>
                      </v:textbox>
                    </v:shape>
                    <v:oval id="椭圆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14:paraId="2E2E81D9" w14:textId="77777777" w:rsidR="00AF7D37" w:rsidRPr="0099590A" w:rsidRDefault="00AF7D37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 w:rsidRPr="0099590A">
                              <w:rPr>
                                <w:sz w:val="18"/>
                                <w:lang w:val="zh-CN"/>
                              </w:rPr>
                              <w:t>作者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="000E5D4E"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22D2239" wp14:editId="69648CEA">
                    <wp:simplePos x="0" y="0"/>
                    <wp:positionH relativeFrom="page">
                      <wp:posOffset>1990725</wp:posOffset>
                    </wp:positionH>
                    <wp:positionV relativeFrom="page">
                      <wp:posOffset>4200525</wp:posOffset>
                    </wp:positionV>
                    <wp:extent cx="3781425" cy="1316355"/>
                    <wp:effectExtent l="0" t="0" r="0" b="63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425" cy="1316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标题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B423F16" w14:textId="70AE4B7D" w:rsidR="00AF7D37" w:rsidRDefault="00AF7D37" w:rsidP="00AF7D37">
                                    <w:pPr>
                                      <w:pStyle w:val="a7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概要设计</w:t>
                                    </w:r>
                                    <w:r>
                                      <w:t>说明书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v</w:t>
                                    </w:r>
                                    <w:r>
                                      <w:t>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2D2239" id="文本框 3" o:spid="_x0000_s1029" type="#_x0000_t202" style="position:absolute;margin-left:156.75pt;margin-top:330.75pt;width:297.75pt;height:103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标题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B423F16" w14:textId="70AE4B7D" w:rsidR="00AF7D37" w:rsidRDefault="00AF7D37" w:rsidP="00AF7D37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概要设计</w:t>
                              </w:r>
                              <w:r>
                                <w:t>说明书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v</w:t>
                              </w:r>
                              <w:r>
                                <w:t>1.0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82DC1"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sdt>
      <w:sdtPr>
        <w:rPr>
          <w:rFonts w:asciiTheme="minorHAnsi" w:eastAsia="Microsoft YaHei UI" w:hAnsiTheme="minorHAnsi" w:cstheme="minorBidi"/>
          <w:color w:val="000000" w:themeColor="text1"/>
          <w:sz w:val="24"/>
          <w:szCs w:val="20"/>
          <w:lang w:val="zh-CN"/>
        </w:rPr>
        <w:id w:val="-2058383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C08DC" w14:textId="77777777" w:rsidR="008F5DBE" w:rsidRDefault="008F5DBE">
          <w:pPr>
            <w:pStyle w:val="TOC"/>
          </w:pPr>
          <w:r>
            <w:rPr>
              <w:lang w:val="zh-CN"/>
            </w:rPr>
            <w:t>目录</w:t>
          </w:r>
        </w:p>
        <w:p w14:paraId="6888BFEE" w14:textId="77777777" w:rsidR="009D4C8F" w:rsidRDefault="008F5DBE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82583" w:history="1">
            <w:r w:rsidR="009D4C8F" w:rsidRPr="00970CB6">
              <w:rPr>
                <w:rStyle w:val="af2"/>
                <w:rFonts w:hint="eastAsia"/>
                <w:noProof/>
              </w:rPr>
              <w:t>一、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引言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_Toc415582583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3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13800B3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84" w:history="1">
            <w:r w:rsidR="009D4C8F" w:rsidRPr="00970CB6">
              <w:rPr>
                <w:rStyle w:val="af2"/>
                <w:noProof/>
              </w:rPr>
              <w:t>1.1</w:t>
            </w:r>
            <w:r w:rsidR="009D4C8F" w:rsidRPr="00970CB6">
              <w:rPr>
                <w:rStyle w:val="af2"/>
                <w:rFonts w:hint="eastAsia"/>
                <w:noProof/>
              </w:rPr>
              <w:t>编写目的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_Toc415582584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3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C7FBACE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85" w:history="1">
            <w:r w:rsidR="009D4C8F" w:rsidRPr="00970CB6">
              <w:rPr>
                <w:rStyle w:val="af2"/>
                <w:noProof/>
              </w:rPr>
              <w:t>1.2</w:t>
            </w:r>
            <w:r w:rsidR="009D4C8F" w:rsidRPr="00970CB6">
              <w:rPr>
                <w:rStyle w:val="af2"/>
                <w:rFonts w:hint="eastAsia"/>
                <w:noProof/>
              </w:rPr>
              <w:t>背景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_Toc415582585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3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B2E3A45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86" w:history="1">
            <w:r w:rsidR="009D4C8F" w:rsidRPr="00970CB6">
              <w:rPr>
                <w:rStyle w:val="af2"/>
                <w:noProof/>
              </w:rPr>
              <w:t>1.3</w:t>
            </w:r>
            <w:r w:rsidR="009D4C8F" w:rsidRPr="00970CB6">
              <w:rPr>
                <w:rStyle w:val="af2"/>
                <w:rFonts w:hint="eastAsia"/>
                <w:noProof/>
              </w:rPr>
              <w:t>定义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_Toc415582586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3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77E1CD8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87" w:history="1">
            <w:r w:rsidR="009D4C8F" w:rsidRPr="00970CB6">
              <w:rPr>
                <w:rStyle w:val="af2"/>
                <w:noProof/>
              </w:rPr>
              <w:t>1.4</w:t>
            </w:r>
            <w:r w:rsidR="009D4C8F" w:rsidRPr="00970CB6">
              <w:rPr>
                <w:rStyle w:val="af2"/>
                <w:rFonts w:hint="eastAsia"/>
                <w:noProof/>
              </w:rPr>
              <w:t>参考资料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_Toc415582587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3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C2551A7" w14:textId="77777777" w:rsidR="009D4C8F" w:rsidRDefault="00AF7D37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88" w:history="1">
            <w:r w:rsidR="009D4C8F" w:rsidRPr="00970CB6">
              <w:rPr>
                <w:rStyle w:val="af2"/>
                <w:rFonts w:hint="eastAsia"/>
                <w:noProof/>
              </w:rPr>
              <w:t>二、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任务概述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_Toc415582588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4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EBA3C94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89" w:history="1">
            <w:r w:rsidR="009D4C8F" w:rsidRPr="00970CB6">
              <w:rPr>
                <w:rStyle w:val="af2"/>
                <w:noProof/>
              </w:rPr>
              <w:t>2.1</w:t>
            </w:r>
            <w:r w:rsidR="009D4C8F" w:rsidRPr="00970CB6">
              <w:rPr>
                <w:rStyle w:val="af2"/>
                <w:rFonts w:hint="eastAsia"/>
                <w:noProof/>
              </w:rPr>
              <w:t>目标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_Toc415582589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4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19B2A321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0" w:history="1">
            <w:r w:rsidR="009D4C8F" w:rsidRPr="00970CB6">
              <w:rPr>
                <w:rStyle w:val="af2"/>
                <w:noProof/>
              </w:rPr>
              <w:t>2.2</w:t>
            </w:r>
            <w:r w:rsidR="009D4C8F" w:rsidRPr="00970CB6">
              <w:rPr>
                <w:rStyle w:val="af2"/>
                <w:rFonts w:hint="eastAsia"/>
                <w:noProof/>
              </w:rPr>
              <w:t>运行环境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_Toc415582590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4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7528E6A7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1" w:history="1">
            <w:r w:rsidR="009D4C8F" w:rsidRPr="00970CB6">
              <w:rPr>
                <w:rStyle w:val="af2"/>
                <w:noProof/>
              </w:rPr>
              <w:t>2.3</w:t>
            </w:r>
            <w:r w:rsidR="009D4C8F" w:rsidRPr="00970CB6">
              <w:rPr>
                <w:rStyle w:val="af2"/>
                <w:rFonts w:hint="eastAsia"/>
                <w:noProof/>
              </w:rPr>
              <w:t>需求概述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_Toc415582591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4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D258151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2" w:history="1">
            <w:r w:rsidR="009D4C8F" w:rsidRPr="00970CB6">
              <w:rPr>
                <w:rStyle w:val="af2"/>
                <w:noProof/>
              </w:rPr>
              <w:t>2.4</w:t>
            </w:r>
            <w:r w:rsidR="009D4C8F" w:rsidRPr="00970CB6">
              <w:rPr>
                <w:rStyle w:val="af2"/>
                <w:rFonts w:hint="eastAsia"/>
                <w:noProof/>
              </w:rPr>
              <w:t>条件与限制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_Toc415582592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4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2DEC296" w14:textId="77777777" w:rsidR="009D4C8F" w:rsidRDefault="00AF7D37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3" w:history="1">
            <w:r w:rsidR="009D4C8F" w:rsidRPr="00970CB6">
              <w:rPr>
                <w:rStyle w:val="af2"/>
                <w:rFonts w:hint="eastAsia"/>
                <w:noProof/>
              </w:rPr>
              <w:t>三、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总体设计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_Toc415582593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5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16DBDD3F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4" w:history="1">
            <w:r w:rsidR="009D4C8F" w:rsidRPr="00970CB6">
              <w:rPr>
                <w:rStyle w:val="af2"/>
                <w:noProof/>
              </w:rPr>
              <w:t>3.1</w:t>
            </w:r>
            <w:r w:rsidR="009D4C8F" w:rsidRPr="00970CB6">
              <w:rPr>
                <w:rStyle w:val="af2"/>
                <w:rFonts w:hint="eastAsia"/>
                <w:noProof/>
              </w:rPr>
              <w:t>处理流程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_Toc415582594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5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BC36AD2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5" w:history="1">
            <w:r w:rsidR="009D4C8F" w:rsidRPr="00970CB6">
              <w:rPr>
                <w:rStyle w:val="af2"/>
                <w:noProof/>
              </w:rPr>
              <w:t>3.1.1</w:t>
            </w:r>
            <w:r w:rsidR="009D4C8F" w:rsidRPr="00970CB6">
              <w:rPr>
                <w:rStyle w:val="af2"/>
                <w:rFonts w:hint="eastAsia"/>
                <w:noProof/>
              </w:rPr>
              <w:t>安全模块流程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_Toc415582595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5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2E59EDA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6" w:history="1">
            <w:r w:rsidR="009D4C8F" w:rsidRPr="00970CB6">
              <w:rPr>
                <w:rStyle w:val="af2"/>
                <w:noProof/>
              </w:rPr>
              <w:t>3.1.2</w:t>
            </w:r>
            <w:r w:rsidR="009D4C8F" w:rsidRPr="00970CB6">
              <w:rPr>
                <w:rStyle w:val="af2"/>
                <w:rFonts w:hint="eastAsia"/>
                <w:noProof/>
              </w:rPr>
              <w:t>搜索模块流程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_Toc415582596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5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1E0C039D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7" w:history="1">
            <w:r w:rsidR="009D4C8F" w:rsidRPr="00970CB6">
              <w:rPr>
                <w:rStyle w:val="af2"/>
                <w:noProof/>
              </w:rPr>
              <w:t>3.1.3</w:t>
            </w:r>
            <w:r w:rsidR="009D4C8F" w:rsidRPr="00970CB6">
              <w:rPr>
                <w:rStyle w:val="af2"/>
                <w:rFonts w:hint="eastAsia"/>
                <w:noProof/>
              </w:rPr>
              <w:t>信息修改模块流程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_Toc415582597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5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DF35F86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8" w:history="1">
            <w:r w:rsidR="009D4C8F" w:rsidRPr="00970CB6">
              <w:rPr>
                <w:rStyle w:val="af2"/>
                <w:noProof/>
              </w:rPr>
              <w:t>3.1.4</w:t>
            </w:r>
            <w:r w:rsidR="009D4C8F" w:rsidRPr="00970CB6">
              <w:rPr>
                <w:rStyle w:val="af2"/>
                <w:rFonts w:hint="eastAsia"/>
                <w:noProof/>
              </w:rPr>
              <w:t>显示模块流程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_Toc415582598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5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CA46815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9" w:history="1">
            <w:r w:rsidR="009D4C8F" w:rsidRPr="00970CB6">
              <w:rPr>
                <w:rStyle w:val="af2"/>
                <w:noProof/>
              </w:rPr>
              <w:t>3.2</w:t>
            </w:r>
            <w:r w:rsidR="009D4C8F" w:rsidRPr="00970CB6">
              <w:rPr>
                <w:rStyle w:val="af2"/>
                <w:rFonts w:hint="eastAsia"/>
                <w:noProof/>
              </w:rPr>
              <w:t>总体结构和模块外部设计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_Toc415582599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1A399D49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0" w:history="1">
            <w:r w:rsidR="009D4C8F" w:rsidRPr="00970CB6">
              <w:rPr>
                <w:rStyle w:val="af2"/>
                <w:noProof/>
              </w:rPr>
              <w:t>3.2.1</w:t>
            </w:r>
            <w:r w:rsidR="009D4C8F" w:rsidRPr="00970CB6">
              <w:rPr>
                <w:rStyle w:val="af2"/>
                <w:rFonts w:hint="eastAsia"/>
                <w:noProof/>
              </w:rPr>
              <w:t>导航栏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_Toc415582600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2F53C114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1" w:history="1">
            <w:r w:rsidR="009D4C8F" w:rsidRPr="00970CB6">
              <w:rPr>
                <w:rStyle w:val="af2"/>
                <w:noProof/>
              </w:rPr>
              <w:t>3.2.2</w:t>
            </w:r>
            <w:r w:rsidR="009D4C8F" w:rsidRPr="00970CB6">
              <w:rPr>
                <w:rStyle w:val="af2"/>
                <w:rFonts w:hint="eastAsia"/>
                <w:noProof/>
              </w:rPr>
              <w:t>个人资料完善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_Toc415582601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B22E1A6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2" w:history="1">
            <w:r w:rsidR="009D4C8F" w:rsidRPr="00970CB6">
              <w:rPr>
                <w:rStyle w:val="af2"/>
                <w:noProof/>
              </w:rPr>
              <w:t>3.2.3</w:t>
            </w:r>
            <w:r w:rsidR="009D4C8F" w:rsidRPr="00970CB6">
              <w:rPr>
                <w:rStyle w:val="af2"/>
                <w:rFonts w:hint="eastAsia"/>
                <w:noProof/>
              </w:rPr>
              <w:t>站内信息显示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_Toc415582602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4377EC9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3" w:history="1">
            <w:r w:rsidR="009D4C8F" w:rsidRPr="00970CB6">
              <w:rPr>
                <w:rStyle w:val="af2"/>
                <w:noProof/>
              </w:rPr>
              <w:t>3.3</w:t>
            </w:r>
            <w:r w:rsidR="009D4C8F" w:rsidRPr="00970CB6">
              <w:rPr>
                <w:rStyle w:val="af2"/>
                <w:rFonts w:hint="eastAsia"/>
                <w:noProof/>
              </w:rPr>
              <w:t>功能分配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_Toc415582603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2007CAED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4" w:history="1">
            <w:r w:rsidR="009D4C8F" w:rsidRPr="00970CB6">
              <w:rPr>
                <w:rStyle w:val="af2"/>
                <w:noProof/>
              </w:rPr>
              <w:t>3.3.1</w:t>
            </w:r>
            <w:r w:rsidR="009D4C8F" w:rsidRPr="00970CB6">
              <w:rPr>
                <w:rStyle w:val="af2"/>
                <w:rFonts w:hint="eastAsia"/>
                <w:noProof/>
              </w:rPr>
              <w:t>公司简介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_Toc415582604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6009AC5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5" w:history="1">
            <w:r w:rsidR="009D4C8F" w:rsidRPr="00970CB6">
              <w:rPr>
                <w:rStyle w:val="af2"/>
                <w:noProof/>
              </w:rPr>
              <w:t>3.3.2</w:t>
            </w:r>
            <w:r w:rsidR="009D4C8F" w:rsidRPr="00970CB6">
              <w:rPr>
                <w:rStyle w:val="af2"/>
                <w:rFonts w:hint="eastAsia"/>
                <w:noProof/>
              </w:rPr>
              <w:t>公司内快捷搜索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_Toc415582605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03E6C01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6" w:history="1">
            <w:r w:rsidR="009D4C8F" w:rsidRPr="00970CB6">
              <w:rPr>
                <w:rStyle w:val="af2"/>
                <w:noProof/>
              </w:rPr>
              <w:t>3.3.3</w:t>
            </w:r>
            <w:r w:rsidR="009D4C8F" w:rsidRPr="00970CB6">
              <w:rPr>
                <w:rStyle w:val="af2"/>
                <w:rFonts w:hint="eastAsia"/>
                <w:noProof/>
              </w:rPr>
              <w:t>留言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_Toc415582606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5C2468B" w14:textId="77777777" w:rsidR="009D4C8F" w:rsidRDefault="00AF7D37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7" w:history="1">
            <w:r w:rsidR="009D4C8F" w:rsidRPr="00970CB6">
              <w:rPr>
                <w:rStyle w:val="af2"/>
                <w:rFonts w:hint="eastAsia"/>
                <w:noProof/>
              </w:rPr>
              <w:t>四、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接口设计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_Toc415582607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791916B6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8" w:history="1">
            <w:r w:rsidR="009D4C8F" w:rsidRPr="00970CB6">
              <w:rPr>
                <w:rStyle w:val="af2"/>
                <w:noProof/>
              </w:rPr>
              <w:t>4.1</w:t>
            </w:r>
            <w:r w:rsidR="009D4C8F" w:rsidRPr="00970CB6">
              <w:rPr>
                <w:rStyle w:val="af2"/>
                <w:rFonts w:hint="eastAsia"/>
                <w:noProof/>
              </w:rPr>
              <w:t>外部接口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_Toc415582608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52894A9D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9" w:history="1">
            <w:r w:rsidR="009D4C8F" w:rsidRPr="00970CB6">
              <w:rPr>
                <w:rStyle w:val="af2"/>
                <w:noProof/>
              </w:rPr>
              <w:t>4.2</w:t>
            </w:r>
            <w:r w:rsidR="009D4C8F" w:rsidRPr="00970CB6">
              <w:rPr>
                <w:rStyle w:val="af2"/>
                <w:rFonts w:hint="eastAsia"/>
                <w:noProof/>
              </w:rPr>
              <w:t>内部接口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_Toc415582609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780044AB" w14:textId="77777777" w:rsidR="009D4C8F" w:rsidRDefault="00AF7D37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0" w:history="1">
            <w:r w:rsidR="009D4C8F" w:rsidRPr="00970CB6">
              <w:rPr>
                <w:rStyle w:val="af2"/>
                <w:rFonts w:hint="eastAsia"/>
                <w:noProof/>
              </w:rPr>
              <w:t>五、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数据结构设计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_Toc415582610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D5759F2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1" w:history="1">
            <w:r w:rsidR="009D4C8F" w:rsidRPr="00970CB6">
              <w:rPr>
                <w:rStyle w:val="af2"/>
                <w:noProof/>
              </w:rPr>
              <w:t>5.1</w:t>
            </w:r>
            <w:r w:rsidR="009D4C8F" w:rsidRPr="00970CB6">
              <w:rPr>
                <w:rStyle w:val="af2"/>
                <w:rFonts w:hint="eastAsia"/>
                <w:noProof/>
              </w:rPr>
              <w:t>数据库数据结构设计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_Toc415582611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5B225C46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2" w:history="1">
            <w:r w:rsidR="009D4C8F" w:rsidRPr="00970CB6">
              <w:rPr>
                <w:rStyle w:val="af2"/>
                <w:noProof/>
              </w:rPr>
              <w:t>5.1.1</w:t>
            </w:r>
            <w:r w:rsidR="009D4C8F" w:rsidRPr="00970CB6">
              <w:rPr>
                <w:rStyle w:val="af2"/>
                <w:rFonts w:hint="eastAsia"/>
                <w:noProof/>
              </w:rPr>
              <w:t>处理能力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_Toc415582612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503ACE95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3" w:history="1">
            <w:r w:rsidR="009D4C8F" w:rsidRPr="00970CB6">
              <w:rPr>
                <w:rStyle w:val="af2"/>
                <w:noProof/>
              </w:rPr>
              <w:t>5.1.2</w:t>
            </w:r>
            <w:r w:rsidR="009D4C8F" w:rsidRPr="00970CB6">
              <w:rPr>
                <w:rStyle w:val="af2"/>
                <w:rFonts w:hint="eastAsia"/>
                <w:noProof/>
              </w:rPr>
              <w:t>响应时间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_Toc415582613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7B140C35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4" w:history="1">
            <w:r w:rsidR="009D4C8F" w:rsidRPr="00970CB6">
              <w:rPr>
                <w:rStyle w:val="af2"/>
                <w:noProof/>
              </w:rPr>
              <w:t>5.2</w:t>
            </w:r>
            <w:r w:rsidR="009D4C8F" w:rsidRPr="00970CB6">
              <w:rPr>
                <w:rStyle w:val="af2"/>
                <w:rFonts w:hint="eastAsia"/>
                <w:noProof/>
              </w:rPr>
              <w:t>物理数据结构设计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_Toc415582614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8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B25448A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5" w:history="1">
            <w:r w:rsidR="009D4C8F" w:rsidRPr="00970CB6">
              <w:rPr>
                <w:rStyle w:val="af2"/>
                <w:noProof/>
              </w:rPr>
              <w:t>5.2.1</w:t>
            </w:r>
            <w:r w:rsidR="009D4C8F" w:rsidRPr="00970CB6">
              <w:rPr>
                <w:rStyle w:val="af2"/>
                <w:rFonts w:hint="eastAsia"/>
                <w:noProof/>
              </w:rPr>
              <w:t>网络安全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_Toc415582615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8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FC34290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6" w:history="1">
            <w:r w:rsidR="009D4C8F" w:rsidRPr="00970CB6">
              <w:rPr>
                <w:rStyle w:val="af2"/>
                <w:noProof/>
              </w:rPr>
              <w:t>5.2.2</w:t>
            </w:r>
            <w:r w:rsidR="009D4C8F" w:rsidRPr="00970CB6">
              <w:rPr>
                <w:rStyle w:val="af2"/>
                <w:rFonts w:hint="eastAsia"/>
                <w:noProof/>
              </w:rPr>
              <w:t>系统安全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_Toc415582616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8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0DD85C0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7" w:history="1">
            <w:r w:rsidR="009D4C8F" w:rsidRPr="00970CB6">
              <w:rPr>
                <w:rStyle w:val="af2"/>
                <w:noProof/>
              </w:rPr>
              <w:t>5.3</w:t>
            </w:r>
            <w:r w:rsidR="009D4C8F" w:rsidRPr="00970CB6">
              <w:rPr>
                <w:rStyle w:val="af2"/>
                <w:rFonts w:hint="eastAsia"/>
                <w:noProof/>
              </w:rPr>
              <w:t>数据结构与程序的关系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_Toc415582617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8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D60DEE8" w14:textId="77777777" w:rsidR="009D4C8F" w:rsidRDefault="00AF7D37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8" w:history="1">
            <w:r w:rsidR="009D4C8F" w:rsidRPr="00970CB6">
              <w:rPr>
                <w:rStyle w:val="af2"/>
                <w:rFonts w:hint="eastAsia"/>
                <w:noProof/>
              </w:rPr>
              <w:t>六、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运行设计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_Toc415582618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854410C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9" w:history="1">
            <w:r w:rsidR="009D4C8F" w:rsidRPr="00970CB6">
              <w:rPr>
                <w:rStyle w:val="af2"/>
                <w:noProof/>
              </w:rPr>
              <w:t>6.1</w:t>
            </w:r>
            <w:r w:rsidR="009D4C8F" w:rsidRPr="00970CB6">
              <w:rPr>
                <w:rStyle w:val="af2"/>
                <w:rFonts w:hint="eastAsia"/>
                <w:noProof/>
              </w:rPr>
              <w:t>运行模块的组合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_Toc415582619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350503C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0" w:history="1">
            <w:r w:rsidR="009D4C8F" w:rsidRPr="00970CB6">
              <w:rPr>
                <w:rStyle w:val="af2"/>
                <w:noProof/>
              </w:rPr>
              <w:t>6.1.1</w:t>
            </w:r>
            <w:r w:rsidR="009D4C8F" w:rsidRPr="00970CB6">
              <w:rPr>
                <w:rStyle w:val="af2"/>
                <w:rFonts w:hint="eastAsia"/>
                <w:noProof/>
              </w:rPr>
              <w:t>处理能力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_Toc415582620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1B22F6B3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1" w:history="1">
            <w:r w:rsidR="009D4C8F" w:rsidRPr="00970CB6">
              <w:rPr>
                <w:rStyle w:val="af2"/>
                <w:noProof/>
              </w:rPr>
              <w:t>6.1</w:t>
            </w:r>
            <w:r w:rsidR="009D4C8F" w:rsidRPr="00970CB6">
              <w:rPr>
                <w:rStyle w:val="af2"/>
                <w:rFonts w:hint="eastAsia"/>
                <w:noProof/>
              </w:rPr>
              <w:t>运行控制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_Toc415582621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275EEFE5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2" w:history="1">
            <w:r w:rsidR="009D4C8F" w:rsidRPr="00970CB6">
              <w:rPr>
                <w:rStyle w:val="af2"/>
                <w:noProof/>
              </w:rPr>
              <w:t>6.1</w:t>
            </w:r>
            <w:r w:rsidR="009D4C8F" w:rsidRPr="00970CB6">
              <w:rPr>
                <w:rStyle w:val="af2"/>
                <w:rFonts w:hint="eastAsia"/>
                <w:noProof/>
              </w:rPr>
              <w:t>运行时间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_Toc415582622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025E6E2" w14:textId="77777777" w:rsidR="009D4C8F" w:rsidRDefault="00AF7D37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3" w:history="1">
            <w:r w:rsidR="009D4C8F" w:rsidRPr="00970CB6">
              <w:rPr>
                <w:rStyle w:val="af2"/>
                <w:rFonts w:hint="eastAsia"/>
                <w:noProof/>
              </w:rPr>
              <w:t>七、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出错处理设计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_Toc415582623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917128A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4" w:history="1">
            <w:r w:rsidR="009D4C8F" w:rsidRPr="00970CB6">
              <w:rPr>
                <w:rStyle w:val="af2"/>
                <w:noProof/>
              </w:rPr>
              <w:t>6.1</w:t>
            </w:r>
            <w:r w:rsidR="009D4C8F" w:rsidRPr="00970CB6">
              <w:rPr>
                <w:rStyle w:val="af2"/>
                <w:rFonts w:hint="eastAsia"/>
                <w:noProof/>
              </w:rPr>
              <w:t>出错输出信息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_Toc415582624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152F18F2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5" w:history="1">
            <w:r w:rsidR="009D4C8F" w:rsidRPr="00970CB6">
              <w:rPr>
                <w:rStyle w:val="af2"/>
                <w:noProof/>
              </w:rPr>
              <w:t>6.2</w:t>
            </w:r>
            <w:r w:rsidR="009D4C8F" w:rsidRPr="00970CB6">
              <w:rPr>
                <w:rStyle w:val="af2"/>
                <w:rFonts w:hint="eastAsia"/>
                <w:noProof/>
              </w:rPr>
              <w:t>出错处理对策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_Toc415582625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ADCB17D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6" w:history="1">
            <w:r w:rsidR="009D4C8F" w:rsidRPr="00970CB6">
              <w:rPr>
                <w:rStyle w:val="af2"/>
                <w:noProof/>
              </w:rPr>
              <w:t>6.2.1</w:t>
            </w:r>
            <w:r w:rsidR="009D4C8F" w:rsidRPr="00970CB6">
              <w:rPr>
                <w:rStyle w:val="af2"/>
                <w:rFonts w:hint="eastAsia"/>
                <w:noProof/>
              </w:rPr>
              <w:t>注册登录模块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_Toc415582626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F91DD62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7" w:history="1">
            <w:r w:rsidR="009D4C8F" w:rsidRPr="00970CB6">
              <w:rPr>
                <w:rStyle w:val="af2"/>
                <w:noProof/>
              </w:rPr>
              <w:t xml:space="preserve">6.2.2 </w:t>
            </w:r>
            <w:r w:rsidR="009D4C8F" w:rsidRPr="00970CB6">
              <w:rPr>
                <w:rStyle w:val="af2"/>
                <w:rFonts w:hint="eastAsia"/>
                <w:noProof/>
              </w:rPr>
              <w:t>网站显示模块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_Toc415582627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10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9E6AB53" w14:textId="77777777" w:rsidR="009D4C8F" w:rsidRDefault="00AF7D37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8" w:history="1">
            <w:r w:rsidR="009D4C8F" w:rsidRPr="00970CB6">
              <w:rPr>
                <w:rStyle w:val="af2"/>
                <w:rFonts w:hint="eastAsia"/>
                <w:noProof/>
              </w:rPr>
              <w:t>八、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安全保密设计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_Toc415582628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10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51478E3B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9" w:history="1">
            <w:r w:rsidR="009D4C8F" w:rsidRPr="00970CB6">
              <w:rPr>
                <w:rStyle w:val="af2"/>
                <w:noProof/>
              </w:rPr>
              <w:t>7.1</w:t>
            </w:r>
            <w:r w:rsidR="009D4C8F" w:rsidRPr="00970CB6">
              <w:rPr>
                <w:rStyle w:val="af2"/>
                <w:rFonts w:hint="eastAsia"/>
                <w:noProof/>
              </w:rPr>
              <w:t>用例图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_Toc415582629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10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12849AC" w14:textId="77777777" w:rsidR="009D4C8F" w:rsidRDefault="00AF7D37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30" w:history="1">
            <w:r w:rsidR="009D4C8F" w:rsidRPr="00970CB6">
              <w:rPr>
                <w:rStyle w:val="af2"/>
                <w:noProof/>
              </w:rPr>
              <w:t>7.2</w:t>
            </w:r>
            <w:r w:rsidR="009D4C8F" w:rsidRPr="00970CB6">
              <w:rPr>
                <w:rStyle w:val="af2"/>
                <w:rFonts w:hint="eastAsia"/>
                <w:noProof/>
              </w:rPr>
              <w:t>数据流图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_Toc415582630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10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19F15F7" w14:textId="77777777" w:rsidR="009D4C8F" w:rsidRDefault="00AF7D37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31" w:history="1">
            <w:r w:rsidR="009D4C8F" w:rsidRPr="00970CB6">
              <w:rPr>
                <w:rStyle w:val="af2"/>
                <w:noProof/>
              </w:rPr>
              <w:t>7.2.1</w:t>
            </w:r>
            <w:r w:rsidR="009D4C8F" w:rsidRPr="00970CB6">
              <w:rPr>
                <w:rStyle w:val="af2"/>
                <w:rFonts w:hint="eastAsia"/>
                <w:noProof/>
              </w:rPr>
              <w:t>第</w:t>
            </w:r>
            <w:r w:rsidR="009D4C8F" w:rsidRPr="00970CB6">
              <w:rPr>
                <w:rStyle w:val="af2"/>
                <w:noProof/>
              </w:rPr>
              <w:t>0</w:t>
            </w:r>
            <w:r w:rsidR="009D4C8F" w:rsidRPr="00970CB6">
              <w:rPr>
                <w:rStyle w:val="af2"/>
                <w:rFonts w:hint="eastAsia"/>
                <w:noProof/>
              </w:rPr>
              <w:t>层数据流图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_Toc415582631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10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F1A6D57" w14:textId="77777777" w:rsidR="009D4C8F" w:rsidRDefault="00AF7D37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32" w:history="1">
            <w:r w:rsidR="009D4C8F" w:rsidRPr="00970CB6">
              <w:rPr>
                <w:rStyle w:val="af2"/>
                <w:rFonts w:hint="eastAsia"/>
                <w:noProof/>
              </w:rPr>
              <w:t>九、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维护设计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_Toc415582632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10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3D61885" w14:textId="16A52D0A" w:rsidR="008F5DBE" w:rsidRPr="001D7EE0" w:rsidRDefault="008F5DB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AC1B41B" w14:textId="77777777" w:rsidR="00AF7D37" w:rsidRDefault="00AF7D37">
      <w:pPr>
        <w:spacing w:before="200" w:line="276" w:lineRule="auto"/>
      </w:pPr>
    </w:p>
    <w:p w14:paraId="1638A881" w14:textId="77777777" w:rsidR="001D7EE0" w:rsidRDefault="001D7EE0">
      <w:pPr>
        <w:spacing w:before="200" w:line="276" w:lineRule="auto"/>
      </w:pPr>
      <w:r>
        <w:br w:type="page"/>
      </w:r>
    </w:p>
    <w:tbl>
      <w:tblPr>
        <w:tblStyle w:val="af5"/>
        <w:tblW w:w="8046" w:type="dxa"/>
        <w:tblLook w:val="0000" w:firstRow="0" w:lastRow="0" w:firstColumn="0" w:lastColumn="0" w:noHBand="0" w:noVBand="0"/>
      </w:tblPr>
      <w:tblGrid>
        <w:gridCol w:w="1483"/>
        <w:gridCol w:w="1483"/>
        <w:gridCol w:w="1253"/>
        <w:gridCol w:w="1713"/>
        <w:gridCol w:w="2114"/>
      </w:tblGrid>
      <w:tr w:rsidR="00AF7D37" w14:paraId="645D38C6" w14:textId="77777777" w:rsidTr="00AF7D37">
        <w:tc>
          <w:tcPr>
            <w:tcW w:w="1483" w:type="dxa"/>
          </w:tcPr>
          <w:p w14:paraId="05661DBE" w14:textId="77777777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版本</w:t>
            </w:r>
          </w:p>
        </w:tc>
        <w:tc>
          <w:tcPr>
            <w:tcW w:w="1483" w:type="dxa"/>
          </w:tcPr>
          <w:p w14:paraId="398FAE4F" w14:textId="77777777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日期</w:t>
            </w:r>
          </w:p>
        </w:tc>
        <w:tc>
          <w:tcPr>
            <w:tcW w:w="1253" w:type="dxa"/>
          </w:tcPr>
          <w:p w14:paraId="581ECD96" w14:textId="77777777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1713" w:type="dxa"/>
          </w:tcPr>
          <w:p w14:paraId="30C1D8DF" w14:textId="77777777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修改者</w:t>
            </w:r>
          </w:p>
        </w:tc>
        <w:tc>
          <w:tcPr>
            <w:tcW w:w="2114" w:type="dxa"/>
          </w:tcPr>
          <w:p w14:paraId="17A9B3A3" w14:textId="77777777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备注</w:t>
            </w:r>
          </w:p>
        </w:tc>
      </w:tr>
      <w:tr w:rsidR="00AF7D37" w14:paraId="729BDBBF" w14:textId="77777777" w:rsidTr="00AF7D37">
        <w:tc>
          <w:tcPr>
            <w:tcW w:w="1483" w:type="dxa"/>
          </w:tcPr>
          <w:p w14:paraId="6757E57C" w14:textId="7893CDEC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>0.1</w:t>
            </w:r>
          </w:p>
        </w:tc>
        <w:tc>
          <w:tcPr>
            <w:tcW w:w="1483" w:type="dxa"/>
          </w:tcPr>
          <w:p w14:paraId="320BB2EB" w14:textId="77777777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2015-04-03</w:t>
            </w:r>
          </w:p>
        </w:tc>
        <w:tc>
          <w:tcPr>
            <w:tcW w:w="1253" w:type="dxa"/>
          </w:tcPr>
          <w:p w14:paraId="05DBB84B" w14:textId="77777777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添加</w:t>
            </w:r>
          </w:p>
        </w:tc>
        <w:tc>
          <w:tcPr>
            <w:tcW w:w="1713" w:type="dxa"/>
          </w:tcPr>
          <w:p w14:paraId="5939BD55" w14:textId="320C8C52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彭翰元</w:t>
            </w:r>
          </w:p>
        </w:tc>
        <w:tc>
          <w:tcPr>
            <w:tcW w:w="2114" w:type="dxa"/>
          </w:tcPr>
          <w:p w14:paraId="1721468A" w14:textId="3117E891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概要设计初稿</w:t>
            </w:r>
          </w:p>
        </w:tc>
      </w:tr>
      <w:tr w:rsidR="00AF7D37" w14:paraId="04E6A782" w14:textId="77777777" w:rsidTr="00AF7D37">
        <w:tc>
          <w:tcPr>
            <w:tcW w:w="1483" w:type="dxa"/>
          </w:tcPr>
          <w:p w14:paraId="604A1064" w14:textId="2CBBCCAB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>0.2</w:t>
            </w:r>
          </w:p>
        </w:tc>
        <w:tc>
          <w:tcPr>
            <w:tcW w:w="1483" w:type="dxa"/>
          </w:tcPr>
          <w:p w14:paraId="1463BCA6" w14:textId="77777777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2015-04-04</w:t>
            </w:r>
          </w:p>
        </w:tc>
        <w:tc>
          <w:tcPr>
            <w:tcW w:w="1253" w:type="dxa"/>
          </w:tcPr>
          <w:p w14:paraId="5148EA7F" w14:textId="77777777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修改</w:t>
            </w:r>
          </w:p>
        </w:tc>
        <w:tc>
          <w:tcPr>
            <w:tcW w:w="1713" w:type="dxa"/>
          </w:tcPr>
          <w:p w14:paraId="7558DAD5" w14:textId="77777777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谢辰，彭翰元</w:t>
            </w:r>
          </w:p>
        </w:tc>
        <w:tc>
          <w:tcPr>
            <w:tcW w:w="2114" w:type="dxa"/>
          </w:tcPr>
          <w:p w14:paraId="6CD00F44" w14:textId="38AE3893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概要设计初稿</w:t>
            </w:r>
          </w:p>
        </w:tc>
      </w:tr>
      <w:tr w:rsidR="00AF7D37" w14:paraId="5D9E3E1D" w14:textId="77777777" w:rsidTr="00AF7D37">
        <w:tc>
          <w:tcPr>
            <w:tcW w:w="1483" w:type="dxa"/>
          </w:tcPr>
          <w:p w14:paraId="1FB4C6D3" w14:textId="6305DEEB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V0.3</w:t>
            </w:r>
          </w:p>
        </w:tc>
        <w:tc>
          <w:tcPr>
            <w:tcW w:w="1483" w:type="dxa"/>
          </w:tcPr>
          <w:p w14:paraId="753C40A6" w14:textId="7F10F7A1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2015-04-05</w:t>
            </w:r>
          </w:p>
        </w:tc>
        <w:tc>
          <w:tcPr>
            <w:tcW w:w="1253" w:type="dxa"/>
          </w:tcPr>
          <w:p w14:paraId="238922C2" w14:textId="77777777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修改</w:t>
            </w:r>
          </w:p>
        </w:tc>
        <w:tc>
          <w:tcPr>
            <w:tcW w:w="1713" w:type="dxa"/>
          </w:tcPr>
          <w:p w14:paraId="5F072918" w14:textId="1547468F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谢辰，金威强</w:t>
            </w:r>
          </w:p>
        </w:tc>
        <w:tc>
          <w:tcPr>
            <w:tcW w:w="2114" w:type="dxa"/>
          </w:tcPr>
          <w:p w14:paraId="30C05589" w14:textId="0D5DE21C" w:rsidR="00AF7D37" w:rsidRDefault="00AF7D37" w:rsidP="00AF7D3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概要设计初稿</w:t>
            </w:r>
          </w:p>
        </w:tc>
      </w:tr>
      <w:tr w:rsidR="00AF7D37" w14:paraId="29AAB213" w14:textId="77777777" w:rsidTr="00AF7D37">
        <w:tc>
          <w:tcPr>
            <w:tcW w:w="1483" w:type="dxa"/>
          </w:tcPr>
          <w:p w14:paraId="023E5E8C" w14:textId="7083F21C" w:rsidR="00AF7D37" w:rsidRDefault="00AF7D37" w:rsidP="00AF7D37">
            <w:pPr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V1.0</w:t>
            </w:r>
          </w:p>
        </w:tc>
        <w:tc>
          <w:tcPr>
            <w:tcW w:w="1483" w:type="dxa"/>
          </w:tcPr>
          <w:p w14:paraId="2DBDE51F" w14:textId="24E7A82C" w:rsidR="00AF7D37" w:rsidRDefault="00AF7D37" w:rsidP="00AF7D37">
            <w:pPr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2015-04-15</w:t>
            </w:r>
          </w:p>
        </w:tc>
        <w:tc>
          <w:tcPr>
            <w:tcW w:w="1253" w:type="dxa"/>
          </w:tcPr>
          <w:p w14:paraId="690B9BF2" w14:textId="7C97E698" w:rsidR="00AF7D37" w:rsidRDefault="00AF7D37" w:rsidP="00AF7D37">
            <w:pPr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添加</w:t>
            </w:r>
          </w:p>
        </w:tc>
        <w:tc>
          <w:tcPr>
            <w:tcW w:w="1713" w:type="dxa"/>
          </w:tcPr>
          <w:p w14:paraId="7D6A80E8" w14:textId="1ED6EE12" w:rsidR="00AF7D37" w:rsidRDefault="00AF7D37" w:rsidP="00AF7D37">
            <w:pPr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金威强</w:t>
            </w:r>
          </w:p>
        </w:tc>
        <w:tc>
          <w:tcPr>
            <w:tcW w:w="2114" w:type="dxa"/>
          </w:tcPr>
          <w:p w14:paraId="79E036FE" w14:textId="07AC434B" w:rsidR="00AF7D37" w:rsidRDefault="00AF7D37" w:rsidP="00AF7D37">
            <w:pPr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概要设计正式稿</w:t>
            </w:r>
          </w:p>
        </w:tc>
      </w:tr>
      <w:tr w:rsidR="00AF7D37" w14:paraId="286D7650" w14:textId="77777777" w:rsidTr="00AF7D37">
        <w:tc>
          <w:tcPr>
            <w:tcW w:w="1483" w:type="dxa"/>
          </w:tcPr>
          <w:p w14:paraId="5F22C4CB" w14:textId="41E8AAEE" w:rsidR="00AF7D37" w:rsidRDefault="00AF7D37" w:rsidP="00AF7D37">
            <w:pPr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V1.1</w:t>
            </w:r>
          </w:p>
        </w:tc>
        <w:tc>
          <w:tcPr>
            <w:tcW w:w="1483" w:type="dxa"/>
          </w:tcPr>
          <w:p w14:paraId="53E493CF" w14:textId="1496E014" w:rsidR="00AF7D37" w:rsidRDefault="00AF7D37" w:rsidP="00AF7D37">
            <w:pPr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2015-04-20</w:t>
            </w:r>
          </w:p>
        </w:tc>
        <w:tc>
          <w:tcPr>
            <w:tcW w:w="1253" w:type="dxa"/>
          </w:tcPr>
          <w:p w14:paraId="030753E7" w14:textId="09A39818" w:rsidR="00AF7D37" w:rsidRDefault="00AF7D37" w:rsidP="00AF7D37">
            <w:pPr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修改</w:t>
            </w:r>
          </w:p>
        </w:tc>
        <w:tc>
          <w:tcPr>
            <w:tcW w:w="1713" w:type="dxa"/>
          </w:tcPr>
          <w:p w14:paraId="4B2A8761" w14:textId="57886C02" w:rsidR="00AF7D37" w:rsidRDefault="00AF7D37" w:rsidP="00AF7D37">
            <w:pPr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金威强</w:t>
            </w:r>
          </w:p>
        </w:tc>
        <w:tc>
          <w:tcPr>
            <w:tcW w:w="2114" w:type="dxa"/>
          </w:tcPr>
          <w:p w14:paraId="39987280" w14:textId="0A3BB20F" w:rsidR="00AF7D37" w:rsidRDefault="00AF7D37" w:rsidP="00AF7D37">
            <w:pPr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概要设计正式稿</w:t>
            </w:r>
          </w:p>
        </w:tc>
      </w:tr>
    </w:tbl>
    <w:p w14:paraId="37780ECC" w14:textId="26E0E0DF" w:rsidR="00AF7D37" w:rsidRDefault="00AF7D37">
      <w:pPr>
        <w:spacing w:before="200" w:line="276" w:lineRule="auto"/>
        <w:rPr>
          <w:rFonts w:asciiTheme="majorHAnsi" w:hAnsiTheme="majorHAnsi" w:cstheme="majorBidi"/>
          <w:b/>
          <w:bCs/>
          <w:caps/>
          <w:color w:val="FFFFFF" w:themeColor="background1"/>
          <w:sz w:val="44"/>
          <w:szCs w:val="22"/>
        </w:rPr>
      </w:pPr>
    </w:p>
    <w:p w14:paraId="07778C73" w14:textId="49E08473" w:rsidR="009C5FF1" w:rsidRDefault="00F87F6B" w:rsidP="009A6040">
      <w:pPr>
        <w:pStyle w:val="1"/>
        <w:numPr>
          <w:ilvl w:val="0"/>
          <w:numId w:val="6"/>
        </w:numPr>
      </w:pPr>
      <w:bookmarkStart w:id="0" w:name="_Toc415582583"/>
      <w:r>
        <w:t>引言</w:t>
      </w:r>
      <w:bookmarkEnd w:id="0"/>
    </w:p>
    <w:p w14:paraId="1053BAFF" w14:textId="0F2722F4" w:rsidR="00F87F6B" w:rsidRDefault="00F87F6B" w:rsidP="00F87F6B">
      <w:pPr>
        <w:pStyle w:val="2"/>
      </w:pPr>
      <w:bookmarkStart w:id="1" w:name="_Toc415582584"/>
      <w:r>
        <w:rPr>
          <w:rFonts w:hint="eastAsia"/>
        </w:rPr>
        <w:t>1.</w:t>
      </w:r>
      <w:r>
        <w:t>1</w:t>
      </w:r>
      <w:r w:rsidR="009A6040">
        <w:rPr>
          <w:rFonts w:hint="eastAsia"/>
        </w:rPr>
        <w:t>编写目的</w:t>
      </w:r>
      <w:bookmarkEnd w:id="1"/>
    </w:p>
    <w:p w14:paraId="77398A59" w14:textId="09674BFC" w:rsidR="00165B7A" w:rsidRPr="00F87F6B" w:rsidRDefault="009A6040" w:rsidP="009A6040">
      <w:pPr>
        <w:ind w:firstLineChars="200" w:firstLine="480"/>
      </w:pPr>
      <w:r>
        <w:rPr>
          <w:rFonts w:hint="eastAsia"/>
        </w:rPr>
        <w:t>编写本概要设计说明书是为了进一步明确软件整体结构及数据结构，目的包括：对系统进行总体设计，包括对每个模块处理流程的分析；对数据库的设计；对程序接口的定义以及出错处理等。预期读者为项目开发人员及维护人员。</w:t>
      </w:r>
    </w:p>
    <w:p w14:paraId="2DCDD6C5" w14:textId="5E13526F" w:rsidR="00F87F6B" w:rsidRDefault="00F87F6B" w:rsidP="00F87F6B">
      <w:pPr>
        <w:pStyle w:val="2"/>
      </w:pPr>
      <w:bookmarkStart w:id="2" w:name="_Toc415582585"/>
      <w:r>
        <w:rPr>
          <w:rFonts w:hint="eastAsia"/>
        </w:rPr>
        <w:t>1.</w:t>
      </w:r>
      <w:r w:rsidR="009A6040">
        <w:rPr>
          <w:rFonts w:hint="eastAsia"/>
        </w:rPr>
        <w:t>2</w:t>
      </w:r>
      <w:r>
        <w:t>背景</w:t>
      </w:r>
      <w:bookmarkEnd w:id="2"/>
    </w:p>
    <w:p w14:paraId="4CB5055A" w14:textId="77777777" w:rsidR="00F87F6B" w:rsidRDefault="00F87F6B" w:rsidP="00F87F6B">
      <w:r>
        <w:t>A</w:t>
      </w:r>
      <w:r>
        <w:rPr>
          <w:rFonts w:hint="eastAsia"/>
        </w:rPr>
        <w:t>．</w:t>
      </w:r>
      <w:r>
        <w:t>待开发系统名称为</w:t>
      </w:r>
      <w:r w:rsidR="007C2295">
        <w:t>北京十三行海外人才求职网站</w:t>
      </w:r>
    </w:p>
    <w:p w14:paraId="579B39F7" w14:textId="77777777" w:rsidR="00F87F6B" w:rsidRDefault="00F87F6B" w:rsidP="00F87F6B">
      <w:r>
        <w:t>B</w:t>
      </w:r>
      <w:r>
        <w:rPr>
          <w:rFonts w:hint="eastAsia"/>
        </w:rPr>
        <w:t>．</w:t>
      </w:r>
      <w:r>
        <w:t>本项目任务提出者为北京十三行公司、开发者包括</w:t>
      </w:r>
      <w:r>
        <w:t>LZX Team</w:t>
      </w:r>
      <w:r>
        <w:t>所有成员、用户面向各大公司以及国外留学生、计算中心拟使用阿里云服务器</w:t>
      </w:r>
    </w:p>
    <w:p w14:paraId="790BA4A0" w14:textId="77777777" w:rsidR="00F87F6B" w:rsidRDefault="00F87F6B" w:rsidP="00F87F6B">
      <w:r>
        <w:t>C</w:t>
      </w:r>
      <w:r>
        <w:rPr>
          <w:rFonts w:hint="eastAsia"/>
        </w:rPr>
        <w:t>．</w:t>
      </w:r>
      <w:r>
        <w:t>本系统同其他系统无相互来往</w:t>
      </w:r>
    </w:p>
    <w:p w14:paraId="0BAB43BE" w14:textId="037A513A" w:rsidR="00010CAB" w:rsidRDefault="00010CAB" w:rsidP="00010CAB">
      <w:pPr>
        <w:pStyle w:val="2"/>
      </w:pPr>
      <w:bookmarkStart w:id="3" w:name="_Toc415582586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611DCFB2" w14:textId="00E32EC3" w:rsidR="00010CAB" w:rsidRPr="00F87F6B" w:rsidRDefault="00737EE6" w:rsidP="00F87F6B">
      <w:r>
        <w:rPr>
          <w:rFonts w:hint="eastAsia"/>
        </w:rPr>
        <w:t>//</w:t>
      </w:r>
    </w:p>
    <w:p w14:paraId="4EB77D8B" w14:textId="06919FF2" w:rsidR="00F87F6B" w:rsidRDefault="00F87F6B" w:rsidP="00F87F6B">
      <w:pPr>
        <w:pStyle w:val="2"/>
      </w:pPr>
      <w:bookmarkStart w:id="4" w:name="_Toc415582587"/>
      <w:r>
        <w:rPr>
          <w:rFonts w:hint="eastAsia"/>
        </w:rPr>
        <w:lastRenderedPageBreak/>
        <w:t>1.</w:t>
      </w:r>
      <w:r w:rsidR="00010CAB">
        <w:rPr>
          <w:rFonts w:hint="eastAsia"/>
        </w:rPr>
        <w:t>4</w:t>
      </w:r>
      <w:r>
        <w:t>参考资料</w:t>
      </w:r>
      <w:bookmarkEnd w:id="4"/>
    </w:p>
    <w:p w14:paraId="70581B3B" w14:textId="77777777" w:rsidR="00F87F6B" w:rsidRPr="00010CAB" w:rsidRDefault="00AF7D37" w:rsidP="00F87F6B">
      <w:pPr>
        <w:pStyle w:val="a0"/>
        <w:rPr>
          <w:rStyle w:val="af2"/>
          <w:color w:val="505050" w:themeColor="text2"/>
          <w:u w:val="none"/>
        </w:rPr>
      </w:pPr>
      <w:hyperlink r:id="rId9" w:history="1">
        <w:r w:rsidR="00F87F6B" w:rsidRPr="00F87F6B">
          <w:rPr>
            <w:rStyle w:val="af2"/>
          </w:rPr>
          <w:t>项目开发计划</w:t>
        </w:r>
        <w:r w:rsidR="00F87F6B" w:rsidRPr="00F87F6B">
          <w:rPr>
            <w:rStyle w:val="af2"/>
          </w:rPr>
          <w:t>v2.0.docx</w:t>
        </w:r>
      </w:hyperlink>
    </w:p>
    <w:p w14:paraId="2C939E3E" w14:textId="77777777" w:rsidR="00010CAB" w:rsidRDefault="00010CAB" w:rsidP="00010CAB">
      <w:pPr>
        <w:pStyle w:val="a0"/>
      </w:pPr>
      <w:r w:rsidRPr="00010CAB">
        <w:rPr>
          <w:rFonts w:hint="eastAsia"/>
        </w:rPr>
        <w:t>本项目的经核准的计划任务书或合同，上级机关的批文；</w:t>
      </w:r>
    </w:p>
    <w:p w14:paraId="7A1FA340" w14:textId="77777777" w:rsidR="00010CAB" w:rsidRPr="00010CAB" w:rsidRDefault="00010CAB" w:rsidP="00010CAB">
      <w:pPr>
        <w:pStyle w:val="a0"/>
      </w:pPr>
      <w:r>
        <w:rPr>
          <w:shd w:val="clear" w:color="auto" w:fill="FFFFFF"/>
        </w:rPr>
        <w:t>属于本项目的其他已发表文件；</w:t>
      </w:r>
    </w:p>
    <w:p w14:paraId="7F198930" w14:textId="6A1AB597" w:rsidR="00F87F6B" w:rsidRPr="00010CAB" w:rsidRDefault="00010CAB" w:rsidP="00010CAB">
      <w:pPr>
        <w:pStyle w:val="a0"/>
      </w:pPr>
      <w:r w:rsidRPr="00010CAB">
        <w:rPr>
          <w:rFonts w:hint="eastAsia"/>
        </w:rPr>
        <w:t>本文件中各处引用的文件、资料，包括所要用到的软件开发标准。</w:t>
      </w:r>
    </w:p>
    <w:p w14:paraId="11B0DFDD" w14:textId="0CA1773E" w:rsidR="00F87F6B" w:rsidRDefault="006A524C" w:rsidP="009A6040">
      <w:pPr>
        <w:pStyle w:val="1"/>
        <w:numPr>
          <w:ilvl w:val="0"/>
          <w:numId w:val="6"/>
        </w:numPr>
      </w:pPr>
      <w:bookmarkStart w:id="5" w:name="_Toc415582588"/>
      <w:r>
        <w:rPr>
          <w:rFonts w:hint="eastAsia"/>
        </w:rPr>
        <w:t>任务概述</w:t>
      </w:r>
      <w:bookmarkEnd w:id="5"/>
    </w:p>
    <w:p w14:paraId="4988EAA4" w14:textId="1FA82F25" w:rsidR="007C2295" w:rsidRDefault="009A6040" w:rsidP="007C2295">
      <w:pPr>
        <w:pStyle w:val="2"/>
      </w:pPr>
      <w:bookmarkStart w:id="6" w:name="_Toc415582589"/>
      <w:r>
        <w:rPr>
          <w:rFonts w:hint="eastAsia"/>
        </w:rPr>
        <w:t>2.</w:t>
      </w:r>
      <w:r>
        <w:t>1</w:t>
      </w:r>
      <w:r w:rsidR="00010CAB">
        <w:rPr>
          <w:rFonts w:hint="eastAsia"/>
        </w:rPr>
        <w:t>目标</w:t>
      </w:r>
      <w:bookmarkEnd w:id="6"/>
    </w:p>
    <w:p w14:paraId="249E68C0" w14:textId="14CE2DF8" w:rsidR="007C2295" w:rsidRDefault="00010CAB" w:rsidP="007C2295">
      <w:pPr>
        <w:ind w:firstLine="195"/>
      </w:pPr>
      <w:r>
        <w:rPr>
          <w:rFonts w:hint="eastAsia"/>
        </w:rPr>
        <w:t>该阶段目的在于明确系统结构，详细定义主要功能的处理流程。此外总体设计还将给出内部软件和外部系统部件之间的接口定义，各个软件模块的功能说明，数据结构的细节以及具体的装配要求。</w:t>
      </w:r>
    </w:p>
    <w:p w14:paraId="50CB34C9" w14:textId="449E642E" w:rsidR="001D7EE0" w:rsidRDefault="009A6040" w:rsidP="001D7EE0">
      <w:pPr>
        <w:pStyle w:val="2"/>
      </w:pPr>
      <w:bookmarkStart w:id="7" w:name="_Toc415582590"/>
      <w:r>
        <w:rPr>
          <w:rFonts w:hint="eastAsia"/>
        </w:rPr>
        <w:t>2</w:t>
      </w:r>
      <w:r w:rsidR="001D7EE0">
        <w:rPr>
          <w:rFonts w:hint="eastAsia"/>
        </w:rPr>
        <w:t>.2</w:t>
      </w:r>
      <w:r w:rsidR="001D7EE0">
        <w:rPr>
          <w:rFonts w:hint="eastAsia"/>
        </w:rPr>
        <w:t>运行环境</w:t>
      </w:r>
      <w:bookmarkEnd w:id="7"/>
    </w:p>
    <w:p w14:paraId="3375D503" w14:textId="3574ACA6" w:rsidR="001D7EE0" w:rsidRDefault="00010CAB" w:rsidP="001D7EE0">
      <w:r>
        <w:rPr>
          <w:rFonts w:hint="eastAsia"/>
        </w:rPr>
        <w:t>本系统</w:t>
      </w:r>
      <w:r w:rsidR="006A524C">
        <w:rPr>
          <w:rFonts w:hint="eastAsia"/>
        </w:rPr>
        <w:t>前台使用</w:t>
      </w:r>
      <w:r w:rsidR="006A524C">
        <w:rPr>
          <w:rFonts w:hint="eastAsia"/>
        </w:rPr>
        <w:t>HTML</w:t>
      </w:r>
      <w:r w:rsidR="006A524C">
        <w:rPr>
          <w:rFonts w:hint="eastAsia"/>
        </w:rPr>
        <w:t>语言编写，后台</w:t>
      </w:r>
      <w:r>
        <w:rPr>
          <w:rFonts w:hint="eastAsia"/>
        </w:rPr>
        <w:t>采用</w:t>
      </w:r>
      <w:r>
        <w:rPr>
          <w:rFonts w:hint="eastAsia"/>
        </w:rPr>
        <w:t>PHP</w:t>
      </w:r>
      <w:r w:rsidR="006A524C">
        <w:rPr>
          <w:rFonts w:hint="eastAsia"/>
        </w:rPr>
        <w:t>语言</w:t>
      </w:r>
      <w:r>
        <w:rPr>
          <w:rFonts w:hint="eastAsia"/>
        </w:rPr>
        <w:t>编写，使用的框架为</w:t>
      </w:r>
      <w:r>
        <w:rPr>
          <w:rFonts w:hint="eastAsia"/>
        </w:rPr>
        <w:t>ThinkPHP</w:t>
      </w:r>
      <w:r>
        <w:rPr>
          <w:rFonts w:hint="eastAsia"/>
        </w:rPr>
        <w:t>，后台数据库为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3F15FC0F" w14:textId="7EAA24C8" w:rsidR="009D0ADB" w:rsidRDefault="009D0ADB" w:rsidP="009D0ADB">
      <w:pPr>
        <w:pStyle w:val="2"/>
      </w:pPr>
      <w:bookmarkStart w:id="8" w:name="_Toc415582591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8"/>
    </w:p>
    <w:p w14:paraId="6B738B88" w14:textId="77777777" w:rsidR="00737EE6" w:rsidRDefault="009D0ADB" w:rsidP="001D7EE0">
      <w:r>
        <w:rPr>
          <w:rFonts w:hint="eastAsia"/>
        </w:rPr>
        <w:t>本系统</w:t>
      </w:r>
      <w:r w:rsidR="00737EE6">
        <w:rPr>
          <w:rFonts w:hint="eastAsia"/>
        </w:rPr>
        <w:t>为海外人才求职网站，主要需求为海外人才求职和企业人才招聘。该系统</w:t>
      </w:r>
      <w:r>
        <w:rPr>
          <w:rFonts w:hint="eastAsia"/>
        </w:rPr>
        <w:t>有企业和应聘者两种角色，不同角色所拥有的功能不同，系统可根据用户名和用户类型的不同，显示不同角色可以访问的页面，并实现不同的功能。</w:t>
      </w:r>
    </w:p>
    <w:p w14:paraId="51F2615B" w14:textId="0A54185F" w:rsidR="006A524C" w:rsidRDefault="006A524C" w:rsidP="001D7EE0">
      <w:r>
        <w:rPr>
          <w:rFonts w:hint="eastAsia"/>
        </w:rPr>
        <w:t>企业和应聘者均为注册用户，可在该网站上注册自己的帐号，管理和修改自己的帐号信息。</w:t>
      </w:r>
    </w:p>
    <w:p w14:paraId="2E41D4AC" w14:textId="7B24651B" w:rsidR="009D0ADB" w:rsidRDefault="00737EE6" w:rsidP="001D7EE0">
      <w:r>
        <w:rPr>
          <w:rFonts w:hint="eastAsia"/>
        </w:rPr>
        <w:t>应聘者</w:t>
      </w:r>
      <w:r w:rsidR="006A524C">
        <w:rPr>
          <w:rFonts w:hint="eastAsia"/>
        </w:rPr>
        <w:t>在</w:t>
      </w:r>
      <w:r>
        <w:rPr>
          <w:rFonts w:hint="eastAsia"/>
        </w:rPr>
        <w:t>填写相应的个人简历信息后，可向该网站上的企业投递自己的简历。应聘者可在该网站上看到自己已经投递的简历和需要参加的面试</w:t>
      </w:r>
      <w:r w:rsidR="006A524C">
        <w:rPr>
          <w:rFonts w:hint="eastAsia"/>
        </w:rPr>
        <w:t>，同时网站会向应聘者推送适合的职位，应聘者也可收藏感兴趣的职位和企业。</w:t>
      </w:r>
    </w:p>
    <w:p w14:paraId="305433F9" w14:textId="601CB9FE" w:rsidR="009D0ADB" w:rsidRDefault="006A524C" w:rsidP="001D7EE0">
      <w:r>
        <w:rPr>
          <w:rFonts w:hint="eastAsia"/>
        </w:rPr>
        <w:lastRenderedPageBreak/>
        <w:t>企业可在网站上发布职位招聘信息，查看接收到的简历，筛选简历，接受简历，拒绝简历，安排应聘者的面试，收藏简历，修改企业信息。</w:t>
      </w:r>
    </w:p>
    <w:p w14:paraId="45904E68" w14:textId="5CDE9570" w:rsidR="009D0ADB" w:rsidRDefault="009D0ADB" w:rsidP="00AA13EA">
      <w:pPr>
        <w:pStyle w:val="2"/>
      </w:pPr>
      <w:bookmarkStart w:id="9" w:name="_Toc415582592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9"/>
    </w:p>
    <w:p w14:paraId="295AB4D2" w14:textId="44E59680" w:rsidR="009D0ADB" w:rsidRDefault="00AA13EA" w:rsidP="001D7EE0">
      <w:r>
        <w:rPr>
          <w:rFonts w:hint="eastAsia"/>
        </w:rPr>
        <w:t>为了评价概要设计优劣程度，应该遵循以下规则：</w:t>
      </w:r>
    </w:p>
    <w:p w14:paraId="28E0A633" w14:textId="77777777" w:rsidR="00AA13EA" w:rsidRDefault="00AA13EA" w:rsidP="00AA13EA">
      <w:pPr>
        <w:pStyle w:val="a0"/>
      </w:pPr>
      <w:r w:rsidRPr="00AA13EA">
        <w:rPr>
          <w:rFonts w:hint="eastAsia"/>
        </w:rPr>
        <w:t>软件设计应当表现出层次结构，它应巧妙地利用各个软件部件之间的控制关系。</w:t>
      </w:r>
    </w:p>
    <w:p w14:paraId="5DA6E5F2" w14:textId="77777777" w:rsidR="00AA13EA" w:rsidRDefault="00AA13EA" w:rsidP="00AA13EA">
      <w:pPr>
        <w:pStyle w:val="a0"/>
      </w:pPr>
      <w:r w:rsidRPr="00AA13EA">
        <w:rPr>
          <w:rFonts w:hint="eastAsia"/>
        </w:rPr>
        <w:t>设计应当是模块化的，即该软件应当从逻辑上被划分成多个部件，分别实现各种特定功能和子功能。</w:t>
      </w:r>
    </w:p>
    <w:p w14:paraId="36CB861D" w14:textId="66D06408" w:rsidR="00AA13EA" w:rsidRDefault="00AA13EA" w:rsidP="00AA13EA">
      <w:pPr>
        <w:pStyle w:val="a0"/>
      </w:pPr>
      <w:r w:rsidRPr="00AA13EA">
        <w:rPr>
          <w:rFonts w:hint="eastAsia"/>
        </w:rPr>
        <w:t>设计最终应当给出具体的模块（例如子程序或过程），这些模块就具有独立的功能特性。</w:t>
      </w:r>
    </w:p>
    <w:p w14:paraId="5FFE192D" w14:textId="506B8922" w:rsidR="001D7EE0" w:rsidRPr="001D7EE0" w:rsidRDefault="00AA13EA" w:rsidP="001D7EE0">
      <w:pPr>
        <w:pStyle w:val="a0"/>
      </w:pPr>
      <w:r w:rsidRPr="00AA13EA">
        <w:rPr>
          <w:rFonts w:hint="eastAsia"/>
        </w:rPr>
        <w:t>应当应用在软件需求分析期间得到的信息，采取循环反复的方法来获得设计。</w:t>
      </w:r>
    </w:p>
    <w:p w14:paraId="043AE218" w14:textId="77777777" w:rsidR="001D7EE0" w:rsidRDefault="001D7EE0" w:rsidP="007C2295">
      <w:pPr>
        <w:ind w:firstLine="195"/>
      </w:pPr>
    </w:p>
    <w:p w14:paraId="07FA1EA6" w14:textId="1CD235E1" w:rsidR="008A67BF" w:rsidRPr="008A67BF" w:rsidRDefault="006A524C" w:rsidP="009A6040">
      <w:pPr>
        <w:pStyle w:val="1"/>
        <w:numPr>
          <w:ilvl w:val="0"/>
          <w:numId w:val="6"/>
        </w:numPr>
      </w:pPr>
      <w:bookmarkStart w:id="10" w:name="_Toc415582593"/>
      <w:r>
        <w:rPr>
          <w:rFonts w:hint="eastAsia"/>
        </w:rPr>
        <w:t>总体设计</w:t>
      </w:r>
      <w:bookmarkEnd w:id="10"/>
    </w:p>
    <w:p w14:paraId="2176724A" w14:textId="73355DFB" w:rsidR="007C2295" w:rsidRDefault="009A6040" w:rsidP="007C2295">
      <w:pPr>
        <w:pStyle w:val="2"/>
      </w:pPr>
      <w:bookmarkStart w:id="11" w:name="_Toc415582594"/>
      <w:r>
        <w:rPr>
          <w:rFonts w:hint="eastAsia"/>
        </w:rPr>
        <w:t>3</w:t>
      </w:r>
      <w:r w:rsidR="007C2295">
        <w:rPr>
          <w:rFonts w:hint="eastAsia"/>
        </w:rPr>
        <w:t>.</w:t>
      </w:r>
      <w:r w:rsidR="007C2295">
        <w:t>1</w:t>
      </w:r>
      <w:r w:rsidR="006A524C">
        <w:rPr>
          <w:rFonts w:hint="eastAsia"/>
        </w:rPr>
        <w:t>处理流程</w:t>
      </w:r>
      <w:bookmarkEnd w:id="11"/>
    </w:p>
    <w:p w14:paraId="1E587F3E" w14:textId="6DC1BD12" w:rsidR="006A524C" w:rsidRPr="006A524C" w:rsidRDefault="006A524C" w:rsidP="006A524C">
      <w:r>
        <w:rPr>
          <w:rFonts w:hint="eastAsia"/>
        </w:rPr>
        <w:t>下面将用流程图的方式</w:t>
      </w:r>
      <w:r w:rsidR="00A80BD4">
        <w:rPr>
          <w:rFonts w:hint="eastAsia"/>
        </w:rPr>
        <w:t>对本系统（即海外人才招聘网站）的处理流程进行分析。系统可分为四个模块——安全模块，搜索模块，信息修改模块，显示</w:t>
      </w:r>
      <w:r w:rsidR="00F872C2">
        <w:rPr>
          <w:rFonts w:hint="eastAsia"/>
        </w:rPr>
        <w:t>模块。</w:t>
      </w:r>
    </w:p>
    <w:p w14:paraId="580B4C42" w14:textId="4CE6C515" w:rsidR="00DE6CBB" w:rsidRDefault="009A6040" w:rsidP="00DE6CBB">
      <w:pPr>
        <w:pStyle w:val="3"/>
      </w:pPr>
      <w:bookmarkStart w:id="12" w:name="_Toc415582595"/>
      <w:r>
        <w:rPr>
          <w:rFonts w:hint="eastAsia"/>
        </w:rPr>
        <w:lastRenderedPageBreak/>
        <w:t>3</w:t>
      </w:r>
      <w:r w:rsidR="00DE6CBB">
        <w:rPr>
          <w:rFonts w:hint="eastAsia"/>
        </w:rPr>
        <w:t>.</w:t>
      </w:r>
      <w:r w:rsidR="00DE6CBB">
        <w:t>1.1</w:t>
      </w:r>
      <w:r w:rsidR="00F872C2">
        <w:rPr>
          <w:rFonts w:hint="eastAsia"/>
        </w:rPr>
        <w:t>安全模块流程</w:t>
      </w:r>
      <w:bookmarkEnd w:id="12"/>
    </w:p>
    <w:p w14:paraId="67623D77" w14:textId="77777777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"C:\\Users\\威强\\AppData\\Roaming\\Tencent\\Users\\1816770\\QQ\\WinTemp\\RichOle\\PZUE`OGA[8HKZIT8F7W0]ZN.png"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"C:\\Users\\威强\\Desktop\\AppData\\Roaming\\Tencent\\Users\\1816770\\QQ\\WinTemp\\RichOle\\PZUE`OGA[8HKZIT8F7W0]ZN.png"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70758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2.65pt;height:371.7pt">
            <v:imagedata r:id="rId10" r:href="rId11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756D4BB6" w14:textId="492BB2B9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 w:rsidRPr="00EA3CB5">
        <w:rPr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1</w:t>
      </w:r>
      <w:r>
        <w:rPr>
          <w:rFonts w:hint="eastAsia"/>
          <w:b/>
        </w:rPr>
        <w:t>注册会员流程</w:t>
      </w:r>
      <w:r>
        <w:rPr>
          <w:b/>
        </w:rPr>
        <w:t>图</w:t>
      </w:r>
    </w:p>
    <w:p w14:paraId="726A5C8C" w14:textId="77777777" w:rsidR="00AF7D37" w:rsidRDefault="00AF7D37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0BFD3287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"C:\\Users\\威强\\AppData\\Roaming\\Tencent\\Users\\1816770\\QQ\\WinTemp\\RichOle\\Y(M2Y6EQE{L}N6K]2F@U{`Q.png"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"C:\\Users\\威强\\Desktop\\AppData\\Roaming\\Tencent\\Users\\1816770\\QQ\\WinTemp\\RichOle\\Y(M2Y6EQE{L}N6K]2F@U{`Q.png"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426085E3">
          <v:shape id="_x0000_i1026" type="#_x0000_t75" alt="" style="width:207.65pt;height:370.05pt">
            <v:imagedata r:id="rId12" r:href="rId13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321E2BC0" w14:textId="2C744165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 w:rsidRPr="00EA3CB5">
        <w:rPr>
          <w:b/>
        </w:rPr>
        <w:t>1</w:t>
      </w:r>
      <w:r>
        <w:rPr>
          <w:b/>
        </w:rPr>
        <w:t xml:space="preserve">.2 </w:t>
      </w:r>
      <w:r>
        <w:rPr>
          <w:rFonts w:hint="eastAsia"/>
          <w:b/>
        </w:rPr>
        <w:t>登陆流程</w:t>
      </w:r>
      <w:r>
        <w:rPr>
          <w:b/>
        </w:rPr>
        <w:t>图</w:t>
      </w:r>
    </w:p>
    <w:p w14:paraId="57D58927" w14:textId="77777777" w:rsidR="00F872C2" w:rsidRPr="00F872C2" w:rsidRDefault="00F872C2" w:rsidP="00F872C2"/>
    <w:p w14:paraId="02AA883C" w14:textId="3851ED49" w:rsidR="00DE6CBB" w:rsidRDefault="009A6040" w:rsidP="00DE6CBB">
      <w:pPr>
        <w:pStyle w:val="3"/>
      </w:pPr>
      <w:bookmarkStart w:id="13" w:name="_Toc415582596"/>
      <w:r>
        <w:rPr>
          <w:rFonts w:hint="eastAsia"/>
        </w:rPr>
        <w:lastRenderedPageBreak/>
        <w:t>3</w:t>
      </w:r>
      <w:r w:rsidR="00DE6CBB">
        <w:rPr>
          <w:rFonts w:hint="eastAsia"/>
        </w:rPr>
        <w:t>.</w:t>
      </w:r>
      <w:r w:rsidR="00DE6CBB">
        <w:t>1.2</w:t>
      </w:r>
      <w:r w:rsidR="00F872C2">
        <w:rPr>
          <w:rFonts w:hint="eastAsia"/>
        </w:rPr>
        <w:t>搜索模块流程</w:t>
      </w:r>
      <w:bookmarkEnd w:id="13"/>
    </w:p>
    <w:p w14:paraId="3DF52F6B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"C:\\Users\\威强\\AppData\\Roaming\\Tencent\\Users\\1816770\\QQ\\WinTemp\\RichOle\\VN595X`E6`GTWDH%_3J}1F7.png"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"C:\\Users\\威强\\Desktop\\AppData\\Roaming\\Tencent\\Users\\1816770\\QQ\\WinTemp\\RichOle\\VN595X`E6`GTWDH%_3J}1F7.png"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671223D2">
          <v:shape id="_x0000_i1027" type="#_x0000_t75" alt="" style="width:293.85pt;height:261.2pt">
            <v:imagedata r:id="rId14" r:href="rId15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02FD7F89" w14:textId="6F981C5D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b/>
        </w:rPr>
        <w:t xml:space="preserve">2 </w:t>
      </w:r>
      <w:r>
        <w:rPr>
          <w:rFonts w:hint="eastAsia"/>
          <w:b/>
        </w:rPr>
        <w:t>站内搜索流程</w:t>
      </w:r>
      <w:r>
        <w:rPr>
          <w:b/>
        </w:rPr>
        <w:t>图</w:t>
      </w:r>
    </w:p>
    <w:p w14:paraId="3AD0EF23" w14:textId="77777777" w:rsidR="00F872C2" w:rsidRPr="00F872C2" w:rsidRDefault="00F872C2" w:rsidP="00F872C2"/>
    <w:p w14:paraId="38FD53DB" w14:textId="1C347727" w:rsidR="00DE6CBB" w:rsidRDefault="009A6040" w:rsidP="00DE6CBB">
      <w:pPr>
        <w:pStyle w:val="3"/>
      </w:pPr>
      <w:bookmarkStart w:id="14" w:name="_Toc415582597"/>
      <w:r>
        <w:rPr>
          <w:rFonts w:hint="eastAsia"/>
        </w:rPr>
        <w:lastRenderedPageBreak/>
        <w:t>3</w:t>
      </w:r>
      <w:r w:rsidR="00DE6CBB">
        <w:rPr>
          <w:rFonts w:hint="eastAsia"/>
        </w:rPr>
        <w:t>.</w:t>
      </w:r>
      <w:r w:rsidR="00DE6CBB">
        <w:t>1.3</w:t>
      </w:r>
      <w:r w:rsidR="00F872C2">
        <w:rPr>
          <w:rFonts w:hint="eastAsia"/>
        </w:rPr>
        <w:t>信息修改模块流程</w:t>
      </w:r>
      <w:bookmarkEnd w:id="14"/>
    </w:p>
    <w:p w14:paraId="5DB07033" w14:textId="77777777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"C:\\Users\\威强\\AppData\\Roaming\\Tencent\\Users\\1816770\\QQ\\WinTemp\\RichOle\\6JCO7MN6VUKXL[L[[U%XOMP.png"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"C:\\Users\\威强\\Desktop\\AppData\\Roaming\\Tencent\\Users\\1816770\\QQ\\WinTemp\\RichOle\\6JCO7MN6VUKXL[L[[U%XOMP.png"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4B7B8BD6">
          <v:shape id="_x0000_i1028" type="#_x0000_t75" alt="" style="width:196.75pt;height:370.05pt">
            <v:imagedata r:id="rId16" r:href="rId17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5DF2B578" w14:textId="10458931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rFonts w:hint="eastAsia"/>
          <w:b/>
        </w:rPr>
        <w:t>3</w:t>
      </w:r>
      <w:r>
        <w:rPr>
          <w:b/>
        </w:rPr>
        <w:t>.1</w:t>
      </w:r>
      <w:r>
        <w:rPr>
          <w:rFonts w:hint="eastAsia"/>
          <w:b/>
        </w:rPr>
        <w:t>发布新职位流程</w:t>
      </w:r>
      <w:r>
        <w:rPr>
          <w:b/>
        </w:rPr>
        <w:t>图</w:t>
      </w:r>
    </w:p>
    <w:p w14:paraId="7D0257E4" w14:textId="77777777" w:rsidR="00AF7D37" w:rsidRPr="00181940" w:rsidRDefault="00AF7D37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62BDEC57" w14:textId="77777777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"C:\\Users\\威强\\AppData\\Roaming\\Tencent\\Users\\1816770\\QQ\\WinTemp\\RichOle\\V{5TEA{@KGH9]O5][@~3RFM.png"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"C:\\Users\\威强\\Desktop\\AppData\\Roaming\\Tencent\\Users\\1816770\\QQ\\WinTemp\\RichOle\\V{5TEA{@KGH9]O5][@~3RFM.png"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0EBC2401">
          <v:shape id="_x0000_i1029" type="#_x0000_t75" alt="" style="width:200.1pt;height:370.05pt">
            <v:imagedata r:id="rId18" r:href="rId19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7C420B3E" w14:textId="6855BEE2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rFonts w:hint="eastAsia"/>
          <w:b/>
        </w:rPr>
        <w:t>3</w:t>
      </w:r>
      <w:r>
        <w:rPr>
          <w:b/>
        </w:rPr>
        <w:t>.2</w:t>
      </w:r>
      <w:r>
        <w:rPr>
          <w:rFonts w:hint="eastAsia"/>
          <w:b/>
        </w:rPr>
        <w:t>修改企业信息流程</w:t>
      </w:r>
      <w:r>
        <w:rPr>
          <w:b/>
        </w:rPr>
        <w:t>图</w:t>
      </w:r>
    </w:p>
    <w:p w14:paraId="3F32004B" w14:textId="77777777" w:rsidR="00AF7D37" w:rsidRPr="00181940" w:rsidRDefault="00AF7D37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67E498E0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"C:\\Users\\威强\\AppData\\Roaming\\Tencent\\Users\\1816770\\QQ\\WinTemp\\RichOle\\L(BMFR6(AOG`E69N[PUMAHD.png"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"C:\\Users\\威强\\Desktop\\AppData\\Roaming\\Tencent\\Users\\1816770\\QQ\\WinTemp\\RichOle\\L(BMFR6(AOG`E69N[PUMAHD.png"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166CD2ED">
          <v:shape id="_x0000_i1030" type="#_x0000_t75" alt="" style="width:196.75pt;height:369.2pt">
            <v:imagedata r:id="rId20" r:href="rId21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3C88DA0A" w14:textId="775456FC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rFonts w:hint="eastAsia"/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>3</w:t>
      </w:r>
      <w:r>
        <w:rPr>
          <w:rFonts w:hint="eastAsia"/>
          <w:b/>
        </w:rPr>
        <w:t>企业交流流程</w:t>
      </w:r>
      <w:r>
        <w:rPr>
          <w:b/>
        </w:rPr>
        <w:t>图</w:t>
      </w:r>
    </w:p>
    <w:p w14:paraId="0228E694" w14:textId="77777777" w:rsidR="00181940" w:rsidRPr="00F872C2" w:rsidRDefault="00181940" w:rsidP="00F872C2"/>
    <w:p w14:paraId="3CA8FC5A" w14:textId="012337FC" w:rsidR="007C2295" w:rsidRDefault="009A6040" w:rsidP="005E389C">
      <w:pPr>
        <w:pStyle w:val="3"/>
      </w:pPr>
      <w:bookmarkStart w:id="15" w:name="_Toc415582598"/>
      <w:r>
        <w:rPr>
          <w:rFonts w:hint="eastAsia"/>
        </w:rPr>
        <w:lastRenderedPageBreak/>
        <w:t>3</w:t>
      </w:r>
      <w:r w:rsidR="005E389C">
        <w:rPr>
          <w:rFonts w:hint="eastAsia"/>
        </w:rPr>
        <w:t>.</w:t>
      </w:r>
      <w:r w:rsidR="005E389C">
        <w:t>1.4</w:t>
      </w:r>
      <w:r w:rsidR="00F872C2">
        <w:rPr>
          <w:rFonts w:hint="eastAsia"/>
        </w:rPr>
        <w:t>显示模块流程</w:t>
      </w:r>
      <w:bookmarkEnd w:id="15"/>
    </w:p>
    <w:p w14:paraId="7A0E8A17" w14:textId="77777777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"C:\\Users\\威强\\AppData\\Roaming\\Tencent\\Users\\1816770\\QQ\\WinTemp\\RichOle\\2QA)7R%~~]GZO)LYUP%CF{C.png"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"C:\\Users\\威强\\Desktop\\AppData\\Roaming\\Tencent\\Users\\1816770\\QQ\\WinTemp\\RichOle\\2QA)7R%~~]GZO)LYUP%CF{C.png"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5AD35FC9">
          <v:shape id="_x0000_i1031" type="#_x0000_t75" alt="" style="width:196.75pt;height:265.4pt">
            <v:imagedata r:id="rId22" r:href="rId23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22D2050D" w14:textId="6F563C6E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rFonts w:hint="eastAsia"/>
          <w:b/>
        </w:rPr>
        <w:t>4</w:t>
      </w:r>
      <w:r>
        <w:rPr>
          <w:b/>
        </w:rPr>
        <w:t>.1</w:t>
      </w:r>
      <w:r>
        <w:rPr>
          <w:rFonts w:hint="eastAsia"/>
          <w:b/>
        </w:rPr>
        <w:t>新增职位和面试人数实时显示流程</w:t>
      </w:r>
      <w:r>
        <w:rPr>
          <w:b/>
        </w:rPr>
        <w:t>图</w:t>
      </w:r>
    </w:p>
    <w:p w14:paraId="7999F828" w14:textId="77777777" w:rsidR="00AF7D37" w:rsidRPr="00181940" w:rsidRDefault="00AF7D37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5357173C" w14:textId="77777777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"C:\\Users\\威强\\AppData\\Roaming\\Tencent\\Users\\1816770\\QQ\\WinTemp\\RichOle\\H{W47YJRYVRFCI}CBKB]9L3.png"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"C:\\Users\\威强\\Desktop\\AppData\\Roaming\\Tencent\\Users\\1816770\\QQ\\WinTemp\\RichOle\\H{W47YJRYVRFCI}CBKB]9L3.png"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5D59A68B">
          <v:shape id="_x0000_i1032" type="#_x0000_t75" alt="" style="width:201.75pt;height:262.9pt">
            <v:imagedata r:id="rId24" r:href="rId25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2DD08967" w14:textId="730BD32B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>2</w:t>
      </w:r>
      <w:r>
        <w:rPr>
          <w:rFonts w:hint="eastAsia"/>
          <w:b/>
        </w:rPr>
        <w:t>热门职位显示流程</w:t>
      </w:r>
      <w:r>
        <w:rPr>
          <w:b/>
        </w:rPr>
        <w:t>图</w:t>
      </w:r>
    </w:p>
    <w:p w14:paraId="5A59459D" w14:textId="77777777" w:rsidR="00AF7D37" w:rsidRPr="00181940" w:rsidRDefault="00AF7D37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74B707C1" w14:textId="77777777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"C:\\Users\\威强\\AppData\\Roaming\\Tencent\\Users\\1816770\\QQ\\WinTemp\\RichOle\\EX0T8{Z}Q@MX$~Y2[BFJ)UO.png"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"C:\\Users\\威强\\Desktop\\AppData\\Roaming\\Tencent\\Users\\1816770\\QQ\\WinTemp\\RichOle\\EX0T8{Z}Q@MX$~Y2[BFJ)UO.png"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6525C302">
          <v:shape id="_x0000_i1033" type="#_x0000_t75" alt="" style="width:200.1pt;height:363.35pt">
            <v:imagedata r:id="rId26" r:href="rId27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4E715B3A" w14:textId="1693A73E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rFonts w:hint="eastAsia"/>
          <w:b/>
        </w:rPr>
        <w:t>4.3</w:t>
      </w:r>
      <w:r>
        <w:rPr>
          <w:rFonts w:hint="eastAsia"/>
          <w:b/>
        </w:rPr>
        <w:t>知名企业显示流程</w:t>
      </w:r>
      <w:r>
        <w:rPr>
          <w:b/>
        </w:rPr>
        <w:t>图</w:t>
      </w:r>
    </w:p>
    <w:p w14:paraId="27B10DF6" w14:textId="77777777" w:rsidR="00AF7D37" w:rsidRPr="00181940" w:rsidRDefault="00AF7D37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09DD09A4" w14:textId="77777777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"C:\\Users\\威强\\AppData\\Roaming\\Tencent\\Users\\1816770\\QQ\\WinTemp\\RichOle\\6@OH5RIT7B]E1]9DT{78VHN.png"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"C:\\Users\\威强\\Desktop\\AppData\\Roaming\\Tencent\\Users\\1816770\\QQ\\WinTemp\\RichOle\\6@OH5RIT7B]E1]9DT{78VHN.png"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7EB1E64D">
          <v:shape id="_x0000_i1034" type="#_x0000_t75" alt="" style="width:204.3pt;height:269.6pt">
            <v:imagedata r:id="rId28" r:href="rId29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0C10EA00" w14:textId="4A1B095C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rFonts w:hint="eastAsia"/>
          <w:b/>
        </w:rPr>
        <w:t>4.4</w:t>
      </w:r>
      <w:r>
        <w:rPr>
          <w:rFonts w:hint="eastAsia"/>
          <w:b/>
        </w:rPr>
        <w:t>显示公司已发布职位流程</w:t>
      </w:r>
      <w:r>
        <w:rPr>
          <w:b/>
        </w:rPr>
        <w:t>图</w:t>
      </w:r>
    </w:p>
    <w:p w14:paraId="3983B058" w14:textId="77777777" w:rsidR="00AF7D37" w:rsidRPr="00181940" w:rsidRDefault="00AF7D37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2194370B" w14:textId="77777777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"C:\\Users\\威强\\AppData\\Roaming\\Tencent\\Users\\1816770\\QQ\\WinTemp\\RichOle\\JSEYYLRS14~3PU$P7B``CJ3.png"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"C:\\Users\\威强\\Desktop\\AppData\\Roaming\\Tencent\\Users\\1816770\\QQ\\WinTemp\\RichOle\\JSEYYLRS14~3PU$P7B``CJ3.png"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0C4A831A">
          <v:shape id="_x0000_i1035" type="#_x0000_t75" alt="" style="width:200.1pt;height:267.9pt">
            <v:imagedata r:id="rId30" r:href="rId31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4467BD6B" w14:textId="7D3F52C9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>5</w:t>
      </w:r>
      <w:r>
        <w:rPr>
          <w:rFonts w:hint="eastAsia"/>
          <w:b/>
        </w:rPr>
        <w:t>显示职位详情流程</w:t>
      </w:r>
      <w:r>
        <w:rPr>
          <w:b/>
        </w:rPr>
        <w:t>图</w:t>
      </w:r>
    </w:p>
    <w:p w14:paraId="0A42EC16" w14:textId="77777777" w:rsidR="00AF7D37" w:rsidRPr="00181940" w:rsidRDefault="00AF7D37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15E34330" w14:textId="77777777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"C:\\Users\\威强\\AppData\\Roaming\\Tencent\\Users\\1816770\\QQ\\WinTemp\\RichOle\\7MP)(KVOK}VZ)%JVE72I}YR.png"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"C:\\Users\\威强\\Desktop\\AppData\\Roaming\\Tencent\\Users\\1816770\\QQ\\WinTemp\\RichOle\\7MP)(KVOK}VZ)%JVE72I}YR.png"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1C2D6E0A">
          <v:shape id="_x0000_i1036" type="#_x0000_t75" alt="" style="width:201.75pt;height:277.95pt">
            <v:imagedata r:id="rId32" r:href="rId33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22D1F5F2" w14:textId="23B207E8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>6</w:t>
      </w:r>
      <w:r>
        <w:rPr>
          <w:rFonts w:hint="eastAsia"/>
          <w:b/>
        </w:rPr>
        <w:t>个人信息显示流程</w:t>
      </w:r>
      <w:r>
        <w:rPr>
          <w:b/>
        </w:rPr>
        <w:t>图</w:t>
      </w:r>
    </w:p>
    <w:p w14:paraId="0157DD50" w14:textId="77777777" w:rsidR="00AF7D37" w:rsidRPr="00181940" w:rsidRDefault="00AF7D37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10E48C45" w14:textId="77777777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"C:\\Users\\威强\\AppData\\Roaming\\Tencent\\Users\\1816770\\QQ\\WinTemp\\RichOle\\A1L~F9Y8TWOL]}]EZ7C}Y@5.png"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"C:\\Users\\威强\\Desktop\\AppData\\Roaming\\Tencent\\Users\\1816770\\QQ\\WinTemp\\RichOle\\A1L~F9Y8TWOL]}]EZ7C}Y@5.png"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3FED6265">
          <v:shape id="_x0000_i1037" type="#_x0000_t75" alt="" style="width:204.3pt;height:267.9pt">
            <v:imagedata r:id="rId34" r:href="rId35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39BEF337" w14:textId="42A16D55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>7</w:t>
      </w:r>
      <w:r>
        <w:rPr>
          <w:rFonts w:hint="eastAsia"/>
          <w:b/>
        </w:rPr>
        <w:t>简历浏览数流程</w:t>
      </w:r>
      <w:r>
        <w:rPr>
          <w:b/>
        </w:rPr>
        <w:t>图</w:t>
      </w:r>
    </w:p>
    <w:p w14:paraId="7FE61BA1" w14:textId="77777777" w:rsidR="00AF7D37" w:rsidRPr="00181940" w:rsidRDefault="00AF7D37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46AE48FF" w14:textId="3C30957B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"C:\\Users\\威强\\AppData\\Roaming\\Tencent\\Users\\1816770\\QQ\\WinTemp\\RichOle\\~8AGA]UPK94KU2X2CAF%2JN.png"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"C:\\Users\\威强\\Desktop\\AppData\\Roaming\\Tencent\\Users\\1816770\\QQ\\WinTemp\\RichOle\\~8AGA]UPK94KU2X2CAF%2JN.png"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1CAD7D58">
          <v:shape id="_x0000_i1038" type="#_x0000_t75" alt="" style="width:200.95pt;height:268.75pt">
            <v:imagedata r:id="rId36" r:href="rId37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11FDC25D" w14:textId="7E7F69D5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>8</w:t>
      </w:r>
      <w:r>
        <w:rPr>
          <w:rFonts w:hint="eastAsia"/>
          <w:b/>
        </w:rPr>
        <w:t>简历完成度流程</w:t>
      </w:r>
      <w:r>
        <w:rPr>
          <w:b/>
        </w:rPr>
        <w:t>图</w:t>
      </w:r>
    </w:p>
    <w:p w14:paraId="45EC36C3" w14:textId="77777777" w:rsidR="00AF7D37" w:rsidRDefault="00AF7D37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7C64071D" w14:textId="61F1624E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"C:\\Users\\威强\\AppData\\Roaming\\Tencent\\Users\\1816770\\QQ\\WinTemp\\RichOle\\QV}WW7(20CW}VQHE9OXY2}3.png"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"C:\\Users\\威强\\Desktop\\AppData\\Roaming\\Tencent\\Users\\1816770\\QQ\\WinTemp\\RichOle\\QV}WW7(20CW}VQHE9OXY2}3.png"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2EE352EF">
          <v:shape id="_x0000_i1039" type="#_x0000_t75" alt="" style="width:204.3pt;height:269.6pt">
            <v:imagedata r:id="rId38" r:href="rId39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5B755D73" w14:textId="672DDA13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>9</w:t>
      </w:r>
      <w:r>
        <w:rPr>
          <w:rFonts w:hint="eastAsia"/>
          <w:b/>
        </w:rPr>
        <w:t>个人推荐职位显示流程</w:t>
      </w:r>
      <w:r>
        <w:rPr>
          <w:b/>
        </w:rPr>
        <w:t>图</w:t>
      </w:r>
    </w:p>
    <w:p w14:paraId="790BF9A6" w14:textId="77777777" w:rsidR="00AF7D37" w:rsidRPr="00181940" w:rsidRDefault="00AF7D37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0D64B284" w14:textId="584BC546" w:rsidR="00181940" w:rsidRDefault="00181940" w:rsidP="00181940">
      <w:pPr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"C:\\Users\\威强\\AppData\\Roaming\\Tencent\\Users\\1816770\\QQ\\WinTemp\\RichOle\\[`(FHQ5QC[JDM(X9$_XZEJE.png"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"C:\\Users\\威强\\Desktop\\AppData\\Roaming\\Tencent\\Users\\1816770\\QQ\\WinTemp\\RichOle\\[`(FHQ5QC[JDM(X9$_XZEJE.png"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3A73F402">
          <v:shape id="_x0000_i1040" type="#_x0000_t75" alt="" style="width:200.95pt;height:268.75pt">
            <v:imagedata r:id="rId40" r:href="rId41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4C2EC5AA" w14:textId="5E745516" w:rsidR="00AF7D37" w:rsidRPr="00EA3CB5" w:rsidRDefault="00AF7D37" w:rsidP="00AF7D37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3.1</w:t>
      </w:r>
      <w:r w:rsidRPr="00EA3CB5">
        <w:rPr>
          <w:rFonts w:hint="eastAsia"/>
          <w:b/>
        </w:rPr>
        <w:t>.</w:t>
      </w: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>10</w:t>
      </w:r>
      <w:r w:rsidR="000E7A12">
        <w:rPr>
          <w:rFonts w:hint="eastAsia"/>
          <w:b/>
        </w:rPr>
        <w:t>个人投递职位显示</w:t>
      </w:r>
      <w:r>
        <w:rPr>
          <w:rFonts w:hint="eastAsia"/>
          <w:b/>
        </w:rPr>
        <w:t>流程</w:t>
      </w:r>
      <w:r>
        <w:rPr>
          <w:b/>
        </w:rPr>
        <w:t>图</w:t>
      </w:r>
    </w:p>
    <w:p w14:paraId="651405C8" w14:textId="77777777" w:rsidR="00AF7D37" w:rsidRPr="00181940" w:rsidRDefault="00AF7D37" w:rsidP="00181940">
      <w:pPr>
        <w:rPr>
          <w:rFonts w:ascii="宋体" w:eastAsia="宋体" w:hAnsi="宋体" w:cs="宋体"/>
          <w:color w:val="auto"/>
          <w:szCs w:val="24"/>
        </w:rPr>
      </w:pPr>
    </w:p>
    <w:p w14:paraId="4AA81A77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59FC92B7" w14:textId="77777777" w:rsidR="00F872C2" w:rsidRPr="00F872C2" w:rsidRDefault="00F872C2" w:rsidP="00F872C2"/>
    <w:p w14:paraId="393ED7FB" w14:textId="05EAD253" w:rsidR="005A381E" w:rsidRDefault="009A6040" w:rsidP="005A381E">
      <w:pPr>
        <w:pStyle w:val="2"/>
      </w:pPr>
      <w:bookmarkStart w:id="16" w:name="_Toc415582599"/>
      <w:r>
        <w:rPr>
          <w:rFonts w:hint="eastAsia"/>
        </w:rPr>
        <w:t>3</w:t>
      </w:r>
      <w:r w:rsidR="005A381E">
        <w:rPr>
          <w:rFonts w:hint="eastAsia"/>
        </w:rPr>
        <w:t>.</w:t>
      </w:r>
      <w:r w:rsidR="005A381E">
        <w:t>2</w:t>
      </w:r>
      <w:r w:rsidR="00F872C2">
        <w:rPr>
          <w:rFonts w:hint="eastAsia"/>
        </w:rPr>
        <w:t>总体结构和模块外部设计</w:t>
      </w:r>
      <w:bookmarkEnd w:id="16"/>
    </w:p>
    <w:p w14:paraId="7A627EC5" w14:textId="2FA64E3E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"C:\\Users\\威强\\AppData\\Roaming\\Tencent\\Users\\1816770\\QQ\\WinTemp\\RichOle\\5`1VN@LZO2V6LJV6$0@VWVL.png"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"C:\\Users\\威强\\Desktop\\AppData\\Roaming\\Tencent\\Users\\1816770\\QQ\\WinTemp\\RichOle\\5`1VN@LZO2V6LJV6$0@VWVL.png"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7DE0977D">
          <v:shape id="_x0000_i1041" type="#_x0000_t75" alt="" style="width:56.95pt;height:29.3pt">
            <v:imagedata r:id="rId42" r:href="rId43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017E045B" w14:textId="4BD3F524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"C:\\Users\\威强\\AppData\\Roaming\\Tencent\\Users\\1816770\\QQ\\WinTemp\\RichOle\\3EYH$XTDIHT`$$0}72{40A8.png"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"C:\\Users\\威强\\Desktop\\AppData\\Roaming\\Tencent\\Users\\1816770\\QQ\\WinTemp\\RichOle\\3EYH$XTDIHT`$$0}72{40A8.png"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6395B643">
          <v:shape id="_x0000_i1042" type="#_x0000_t75" alt="" style="width:56.95pt;height:25.95pt">
            <v:imagedata r:id="rId44" r:href="rId45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20ABD04B" w14:textId="040E33BD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"C:\\Users\\威强\\AppData\\Roaming\\Tencent\\Users\\1816770\\QQ\\WinTemp\\RichOle\\{GK`STYL`TLOVVTFL_23[T5.png"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"C:\\Users\\威强\\Desktop\\AppData\\Roaming\\Tencent\\Users\\1816770\\QQ\\WinTemp\\RichOle\\{GK`STYL`TLOVVTFL_23[T5.png"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1095F841">
          <v:shape id="_x0000_i1043" type="#_x0000_t75" alt="" style="width:86.25pt;height:97.95pt">
            <v:imagedata r:id="rId46" r:href="rId47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6461887D" w14:textId="46FB0845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"C:\\Users\\威强\\AppData\\Roaming\\Tencent\\Users\\1816770\\QQ\\WinTemp\\RichOle\\DEA}JTP$IQ{$33_]}$1CEFF.png"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"C:\\Users\\威强\\Desktop\\AppData\\Roaming\\Tencent\\Users\\1816770\\QQ\\WinTemp\\RichOle\\DEA}JTP$IQ{$33_]}$1CEFF.png"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2FE38892">
          <v:shape id="_x0000_i1044" type="#_x0000_t75" alt="" style="width:103.8pt;height:38.5pt">
            <v:imagedata r:id="rId48" r:href="rId49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32789A17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"C:\\Users\\威强\\AppData\\Roaming\\Tencent\\Users\\1816770\\QQ\\WinTemp\\RichOle\\}6C9J@T1IMYA_9GDRD%)]0C.png"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"C:\\Users\\威强\\Desktop\\AppData\\Roaming\\Tencent\\Users\\1816770\\QQ\\WinTemp\\RichOle\\}6C9J@T1IMYA_9GDRD%)]0C.png"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6C37C474">
          <v:shape id="_x0000_i1045" type="#_x0000_t75" alt="" style="width:176.65pt;height:255.35pt">
            <v:imagedata r:id="rId50" r:href="rId51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2FF10E8D" w14:textId="79102BF1" w:rsidR="000E7A12" w:rsidRPr="00EA3CB5" w:rsidRDefault="000E7A12" w:rsidP="000E7A12">
      <w:pPr>
        <w:ind w:firstLine="195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总体结构和模块外部设计</w:t>
      </w:r>
    </w:p>
    <w:p w14:paraId="38002935" w14:textId="77777777" w:rsidR="00181940" w:rsidRPr="00181940" w:rsidRDefault="00181940" w:rsidP="00181940"/>
    <w:p w14:paraId="7862A875" w14:textId="4C88D40D" w:rsidR="00D71ADA" w:rsidRDefault="009A6040" w:rsidP="00D71ADA">
      <w:pPr>
        <w:pStyle w:val="2"/>
      </w:pPr>
      <w:bookmarkStart w:id="17" w:name="_Toc415582603"/>
      <w:r>
        <w:rPr>
          <w:rFonts w:hint="eastAsia"/>
        </w:rPr>
        <w:lastRenderedPageBreak/>
        <w:t>3</w:t>
      </w:r>
      <w:r w:rsidR="00D71ADA">
        <w:rPr>
          <w:rFonts w:hint="eastAsia"/>
        </w:rPr>
        <w:t>.3</w:t>
      </w:r>
      <w:r w:rsidR="00F872C2">
        <w:rPr>
          <w:rFonts w:hint="eastAsia"/>
        </w:rPr>
        <w:t>功能分配</w:t>
      </w:r>
      <w:bookmarkEnd w:id="17"/>
    </w:p>
    <w:p w14:paraId="6E039C58" w14:textId="77777777" w:rsidR="001957EB" w:rsidRPr="001957EB" w:rsidRDefault="001957EB" w:rsidP="001957EB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957EB">
        <w:rPr>
          <w:rFonts w:ascii="宋体" w:eastAsia="宋体" w:hAnsi="宋体" w:cs="宋体"/>
          <w:color w:val="auto"/>
          <w:szCs w:val="24"/>
        </w:rPr>
        <w:fldChar w:fldCharType="begin"/>
      </w:r>
      <w:r w:rsidRPr="001957EB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"C:\\Users\\威强\\AppData\\Roaming\\Tencent\\Users\\1816770\\QQ\\WinTemp\\RichOle\\9}6E96)VD4JI1XK0[KJDDP9.png" \* MERGEFORMATINET </w:instrText>
      </w:r>
      <w:r w:rsidRPr="001957EB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fldChar w:fldCharType="begin"/>
      </w:r>
      <w:r w:rsidR="00AF7D37">
        <w:rPr>
          <w:rFonts w:ascii="宋体" w:eastAsia="宋体" w:hAnsi="宋体" w:cs="宋体"/>
          <w:color w:val="auto"/>
          <w:szCs w:val="24"/>
        </w:rPr>
        <w:instrText xml:space="preserve"> INCLUDEPICTURE  "C:\\Users\\威强\\Desktop\\AppData\\Roaming\\Tencent\\Users\\1816770\\QQ\\WinTemp\\RichOle\\9}6E96)VD4JI1XK0[KJDDP9.png" \* MERGEFORMATINET </w:instrText>
      </w:r>
      <w:r w:rsidR="00AF7D37">
        <w:rPr>
          <w:rFonts w:ascii="宋体" w:eastAsia="宋体" w:hAnsi="宋体" w:cs="宋体"/>
          <w:color w:val="auto"/>
          <w:szCs w:val="24"/>
        </w:rPr>
        <w:fldChar w:fldCharType="separate"/>
      </w:r>
      <w:r w:rsidR="00AF7D37">
        <w:rPr>
          <w:rFonts w:ascii="宋体" w:eastAsia="宋体" w:hAnsi="宋体" w:cs="宋体"/>
          <w:color w:val="auto"/>
          <w:szCs w:val="24"/>
        </w:rPr>
        <w:pict w14:anchorId="268240FB">
          <v:shape id="_x0000_i1046" type="#_x0000_t75" alt="" style="width:478.05pt;height:370.9pt">
            <v:imagedata r:id="rId52" r:href="rId53"/>
          </v:shape>
        </w:pict>
      </w:r>
      <w:r w:rsidR="00AF7D37">
        <w:rPr>
          <w:rFonts w:ascii="宋体" w:eastAsia="宋体" w:hAnsi="宋体" w:cs="宋体"/>
          <w:color w:val="auto"/>
          <w:szCs w:val="24"/>
        </w:rPr>
        <w:fldChar w:fldCharType="end"/>
      </w:r>
      <w:r w:rsidRPr="001957EB">
        <w:rPr>
          <w:rFonts w:ascii="宋体" w:eastAsia="宋体" w:hAnsi="宋体" w:cs="宋体"/>
          <w:color w:val="auto"/>
          <w:szCs w:val="24"/>
        </w:rPr>
        <w:fldChar w:fldCharType="end"/>
      </w:r>
    </w:p>
    <w:p w14:paraId="61260F85" w14:textId="0C2E54A2" w:rsidR="001957EB" w:rsidRPr="001957EB" w:rsidRDefault="001957EB" w:rsidP="001957EB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7C72C42B" w14:textId="5CB86F5B" w:rsidR="000E7A12" w:rsidRPr="00EA3CB5" w:rsidRDefault="000E7A12" w:rsidP="000E7A12">
      <w:pPr>
        <w:ind w:firstLine="195"/>
        <w:jc w:val="center"/>
        <w:rPr>
          <w:b/>
        </w:rPr>
      </w:pPr>
      <w:r w:rsidRPr="00EA3CB5">
        <w:rPr>
          <w:b/>
        </w:rPr>
        <w:t>图</w:t>
      </w:r>
      <w:r>
        <w:rPr>
          <w:rFonts w:hint="eastAsia"/>
          <w:b/>
        </w:rPr>
        <w:t>3.</w:t>
      </w:r>
      <w:r>
        <w:rPr>
          <w:rFonts w:hint="eastAsia"/>
          <w:b/>
        </w:rPr>
        <w:t>3</w:t>
      </w:r>
      <w:r>
        <w:rPr>
          <w:rFonts w:hint="eastAsia"/>
          <w:b/>
        </w:rPr>
        <w:t>功能分配图</w:t>
      </w:r>
      <w:bookmarkStart w:id="18" w:name="_GoBack"/>
      <w:bookmarkEnd w:id="18"/>
    </w:p>
    <w:p w14:paraId="0A6BE1A2" w14:textId="77777777" w:rsidR="00181940" w:rsidRPr="00181940" w:rsidRDefault="00181940" w:rsidP="000E7A12">
      <w:pPr>
        <w:jc w:val="center"/>
      </w:pPr>
    </w:p>
    <w:p w14:paraId="5A48D161" w14:textId="231F7032" w:rsidR="00165B7A" w:rsidRPr="00165B7A" w:rsidRDefault="00F872C2" w:rsidP="009A6040">
      <w:pPr>
        <w:pStyle w:val="1"/>
        <w:numPr>
          <w:ilvl w:val="0"/>
          <w:numId w:val="6"/>
        </w:numPr>
      </w:pPr>
      <w:bookmarkStart w:id="19" w:name="_Toc415582607"/>
      <w:r>
        <w:rPr>
          <w:rFonts w:hint="eastAsia"/>
        </w:rPr>
        <w:lastRenderedPageBreak/>
        <w:t>接口设计</w:t>
      </w:r>
      <w:bookmarkEnd w:id="19"/>
    </w:p>
    <w:p w14:paraId="369557B9" w14:textId="588B0141" w:rsidR="008A67BF" w:rsidRDefault="009A6040" w:rsidP="008A67BF">
      <w:pPr>
        <w:pStyle w:val="2"/>
      </w:pPr>
      <w:bookmarkStart w:id="20" w:name="_Toc415582608"/>
      <w:r>
        <w:rPr>
          <w:rFonts w:hint="eastAsia"/>
        </w:rPr>
        <w:t>4</w:t>
      </w:r>
      <w:r w:rsidR="008A67BF">
        <w:rPr>
          <w:rFonts w:hint="eastAsia"/>
        </w:rPr>
        <w:t>.</w:t>
      </w:r>
      <w:r w:rsidR="008A67BF">
        <w:t>1</w:t>
      </w:r>
      <w:r w:rsidR="00F872C2">
        <w:rPr>
          <w:rFonts w:hint="eastAsia"/>
        </w:rPr>
        <w:t>外部接口</w:t>
      </w:r>
      <w:bookmarkEnd w:id="20"/>
    </w:p>
    <w:p w14:paraId="0859B5D2" w14:textId="5B69BF1B" w:rsidR="009D4C8F" w:rsidRPr="009D4C8F" w:rsidRDefault="009D4C8F" w:rsidP="009D4C8F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用户界面</w:t>
      </w:r>
    </w:p>
    <w:p w14:paraId="1A5313C0" w14:textId="02D5601B" w:rsidR="00180F51" w:rsidRDefault="00165B7A" w:rsidP="00165B7A">
      <w:pPr>
        <w:ind w:firstLineChars="200" w:firstLine="480"/>
      </w:pPr>
      <w:r>
        <w:t>用户界面是程序中用户能看见并与之交互作用的部分，设计一个好的用户界面是非常重要的，本设计将为用户提供美观、大方、直观、操作简单的具备典型网站风格的用户界面</w:t>
      </w:r>
      <w:r w:rsidR="009D4C8F">
        <w:rPr>
          <w:rFonts w:hint="eastAsia"/>
        </w:rPr>
        <w:t>。</w:t>
      </w:r>
    </w:p>
    <w:p w14:paraId="4ED4917F" w14:textId="3A2EB7CC" w:rsidR="009D4C8F" w:rsidRDefault="009D4C8F" w:rsidP="00165B7A">
      <w:pPr>
        <w:ind w:firstLineChars="200" w:firstLine="480"/>
      </w:pPr>
      <w:r>
        <w:rPr>
          <w:rFonts w:hint="eastAsia"/>
        </w:rPr>
        <w:t>根据需求分析结果，用户需要一个用户友善界面。在界面设计上，应做到简单明了，易于操作，并且要注意到界面的布局，应突出的显示重要以及出错信息。外观上也要做到向这一方面靠拢。在设计语言上，已决定用</w:t>
      </w:r>
      <w:r>
        <w:rPr>
          <w:rFonts w:hint="eastAsia"/>
        </w:rPr>
        <w:t>HTML</w:t>
      </w:r>
      <w:r>
        <w:rPr>
          <w:rFonts w:hint="eastAsia"/>
        </w:rPr>
        <w:t>语言进行编程，力取做到操作简单，易于管理。在设计上采用下拉式菜单方式。</w:t>
      </w:r>
    </w:p>
    <w:p w14:paraId="2D4DDEDC" w14:textId="71E31D4D" w:rsidR="009D4C8F" w:rsidRDefault="009D4C8F" w:rsidP="00165B7A">
      <w:pPr>
        <w:ind w:firstLineChars="200" w:firstLine="480"/>
      </w:pPr>
      <w:r>
        <w:rPr>
          <w:rFonts w:hint="eastAsia"/>
        </w:rPr>
        <w:t>总的来说，系统的用户界面应做到可靠性、简单性、易学习和易使用。</w:t>
      </w:r>
    </w:p>
    <w:p w14:paraId="30E81653" w14:textId="391A928D" w:rsidR="009D4C8F" w:rsidRDefault="009D4C8F" w:rsidP="009D4C8F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软件接口</w:t>
      </w:r>
    </w:p>
    <w:p w14:paraId="0A3CBCD5" w14:textId="0A634FEA" w:rsidR="009D4C8F" w:rsidRDefault="009D4C8F" w:rsidP="000E1F53">
      <w:pPr>
        <w:ind w:firstLineChars="200" w:firstLine="480"/>
      </w:pPr>
      <w:r>
        <w:rPr>
          <w:rFonts w:hint="eastAsia"/>
        </w:rPr>
        <w:t>服务器程序使用</w:t>
      </w:r>
      <w:r>
        <w:rPr>
          <w:rFonts w:hint="eastAsia"/>
        </w:rPr>
        <w:t>PHP</w:t>
      </w:r>
      <w:r>
        <w:rPr>
          <w:rFonts w:hint="eastAsia"/>
        </w:rPr>
        <w:t>语言编程，使用的数据库为</w:t>
      </w:r>
      <w:r>
        <w:rPr>
          <w:rFonts w:hint="eastAsia"/>
        </w:rPr>
        <w:t>MySQL</w:t>
      </w:r>
      <w:r>
        <w:rPr>
          <w:rFonts w:hint="eastAsia"/>
        </w:rPr>
        <w:t>，使用的框架为</w:t>
      </w:r>
      <w:r>
        <w:rPr>
          <w:rFonts w:hint="eastAsia"/>
        </w:rPr>
        <w:t>ThinkPHP</w:t>
      </w:r>
      <w:r>
        <w:rPr>
          <w:rFonts w:hint="eastAsia"/>
        </w:rPr>
        <w:t>，</w:t>
      </w:r>
      <w:r w:rsidR="000E1F53">
        <w:rPr>
          <w:rFonts w:hint="eastAsia"/>
        </w:rPr>
        <w:t>使用的接口为</w:t>
      </w:r>
      <w:r w:rsidR="000E1F53">
        <w:rPr>
          <w:rFonts w:hint="eastAsia"/>
        </w:rPr>
        <w:t>ThinkPHP</w:t>
      </w:r>
      <w:r w:rsidR="000E1F53">
        <w:rPr>
          <w:rFonts w:hint="eastAsia"/>
        </w:rPr>
        <w:t>提供的连接</w:t>
      </w:r>
      <w:r w:rsidR="000E1F53">
        <w:rPr>
          <w:rFonts w:hint="eastAsia"/>
        </w:rPr>
        <w:t>MySQL</w:t>
      </w:r>
      <w:r w:rsidR="000E1F53">
        <w:rPr>
          <w:rFonts w:hint="eastAsia"/>
        </w:rPr>
        <w:t>的接口，实现对数据库的所有访问。</w:t>
      </w:r>
    </w:p>
    <w:p w14:paraId="1EFD8460" w14:textId="5450C2C8" w:rsidR="000E1F53" w:rsidRDefault="000E1F53" w:rsidP="000E1F53">
      <w:pPr>
        <w:pStyle w:val="3"/>
      </w:pPr>
      <w:r>
        <w:rPr>
          <w:rFonts w:hint="eastAsia"/>
        </w:rPr>
        <w:t>4.1.3</w:t>
      </w:r>
      <w:r>
        <w:rPr>
          <w:rFonts w:hint="eastAsia"/>
        </w:rPr>
        <w:t>硬件接口</w:t>
      </w:r>
    </w:p>
    <w:p w14:paraId="1F7B4330" w14:textId="57A6631B" w:rsidR="000E1F53" w:rsidRPr="000E1F53" w:rsidRDefault="000E1F53" w:rsidP="000E1F53">
      <w:r>
        <w:t>X</w:t>
      </w:r>
      <w:r>
        <w:rPr>
          <w:rFonts w:hint="eastAsia"/>
        </w:rPr>
        <w:t>xx</w:t>
      </w:r>
    </w:p>
    <w:p w14:paraId="72BE0C01" w14:textId="041C174E" w:rsidR="005132E8" w:rsidRDefault="009A6040" w:rsidP="005132E8">
      <w:pPr>
        <w:pStyle w:val="2"/>
      </w:pPr>
      <w:bookmarkStart w:id="21" w:name="_Toc415582609"/>
      <w:r>
        <w:rPr>
          <w:rFonts w:hint="eastAsia"/>
        </w:rPr>
        <w:t>4</w:t>
      </w:r>
      <w:r w:rsidR="005132E8">
        <w:rPr>
          <w:rFonts w:hint="eastAsia"/>
        </w:rPr>
        <w:t>.</w:t>
      </w:r>
      <w:r w:rsidR="005132E8">
        <w:t>2</w:t>
      </w:r>
      <w:r w:rsidR="00F872C2">
        <w:rPr>
          <w:rFonts w:hint="eastAsia"/>
        </w:rPr>
        <w:t>内部接口</w:t>
      </w:r>
      <w:bookmarkEnd w:id="21"/>
    </w:p>
    <w:p w14:paraId="39BE07BC" w14:textId="14538168" w:rsidR="005132E8" w:rsidRDefault="000E1F53" w:rsidP="005132E8">
      <w:pPr>
        <w:ind w:firstLineChars="200" w:firstLine="480"/>
      </w:pPr>
      <w:r>
        <w:rPr>
          <w:rFonts w:hint="eastAsia"/>
        </w:rPr>
        <w:t>内部接口方面，各模块之间采用函数调用、参数传递、返回值的方式进行信息传递。具体参数的结构将在下面数据结构设计的内容中说明。接口传递的信息将是以数据结构封装了的数库，以参数传递或返回值的形式在各模块间传输。</w:t>
      </w:r>
    </w:p>
    <w:p w14:paraId="07D0DC11" w14:textId="06DC99E5" w:rsidR="00192182" w:rsidRDefault="00701026" w:rsidP="009A6040">
      <w:pPr>
        <w:pStyle w:val="1"/>
        <w:numPr>
          <w:ilvl w:val="0"/>
          <w:numId w:val="6"/>
        </w:numPr>
      </w:pPr>
      <w:bookmarkStart w:id="22" w:name="_Toc415582610"/>
      <w:r>
        <w:rPr>
          <w:rFonts w:hint="eastAsia"/>
        </w:rPr>
        <w:lastRenderedPageBreak/>
        <w:t>数据结构设计</w:t>
      </w:r>
      <w:bookmarkEnd w:id="22"/>
    </w:p>
    <w:p w14:paraId="72973970" w14:textId="0F0CD2F6" w:rsidR="00192182" w:rsidRDefault="009A6040" w:rsidP="008D6778">
      <w:pPr>
        <w:pStyle w:val="2"/>
      </w:pPr>
      <w:bookmarkStart w:id="23" w:name="_Toc415582611"/>
      <w:r>
        <w:rPr>
          <w:rFonts w:hint="eastAsia"/>
        </w:rPr>
        <w:t>5</w:t>
      </w:r>
      <w:r w:rsidR="008D6778">
        <w:rPr>
          <w:rFonts w:hint="eastAsia"/>
        </w:rPr>
        <w:t>.</w:t>
      </w:r>
      <w:r w:rsidR="008D6778">
        <w:t>1</w:t>
      </w:r>
      <w:r w:rsidR="00F872C2">
        <w:rPr>
          <w:rFonts w:hint="eastAsia"/>
        </w:rPr>
        <w:t>数据库数据结构设计</w:t>
      </w:r>
      <w:bookmarkEnd w:id="23"/>
    </w:p>
    <w:p w14:paraId="6298365D" w14:textId="1E6B9A4E" w:rsidR="000E1F53" w:rsidRPr="000E1F53" w:rsidRDefault="000E1F53" w:rsidP="000E1F53">
      <w:r>
        <w:rPr>
          <w:rFonts w:hint="eastAsia"/>
        </w:rPr>
        <w:t>本系统采用的是</w:t>
      </w:r>
      <w:r>
        <w:rPr>
          <w:rFonts w:hint="eastAsia"/>
        </w:rPr>
        <w:t>MySQL</w:t>
      </w:r>
      <w:r>
        <w:rPr>
          <w:rFonts w:hint="eastAsia"/>
        </w:rPr>
        <w:t>，系统主要需要维护</w:t>
      </w:r>
      <w:r>
        <w:rPr>
          <w:rFonts w:hint="eastAsia"/>
        </w:rPr>
        <w:t>X</w:t>
      </w:r>
      <w:r>
        <w:rPr>
          <w:rFonts w:hint="eastAsia"/>
        </w:rPr>
        <w:t>张表</w:t>
      </w:r>
    </w:p>
    <w:p w14:paraId="2E835F8C" w14:textId="03822DB0" w:rsidR="008D6778" w:rsidRDefault="009A6040" w:rsidP="008D6778">
      <w:pPr>
        <w:pStyle w:val="3"/>
      </w:pPr>
      <w:bookmarkStart w:id="24" w:name="_Toc415582612"/>
      <w:r>
        <w:rPr>
          <w:rFonts w:hint="eastAsia"/>
        </w:rPr>
        <w:t>5</w:t>
      </w:r>
      <w:r w:rsidR="008D6778">
        <w:rPr>
          <w:rFonts w:hint="eastAsia"/>
        </w:rPr>
        <w:t>.</w:t>
      </w:r>
      <w:r w:rsidR="008D6778">
        <w:t>1.1</w:t>
      </w:r>
      <w:bookmarkEnd w:id="24"/>
      <w:r w:rsidR="000E1F53">
        <w:rPr>
          <w:rFonts w:hint="eastAsia"/>
        </w:rPr>
        <w:t>成员表</w:t>
      </w:r>
    </w:p>
    <w:p w14:paraId="4C992A80" w14:textId="23212A49" w:rsidR="000E1F53" w:rsidRDefault="000E1F53" w:rsidP="000E1F53">
      <w:r>
        <w:t>F</w:t>
      </w:r>
      <w:r>
        <w:rPr>
          <w:rFonts w:hint="eastAsia"/>
        </w:rPr>
        <w:t>ff</w:t>
      </w:r>
    </w:p>
    <w:p w14:paraId="7DF6EA32" w14:textId="43788ACE" w:rsidR="000E1F53" w:rsidRDefault="000E1F53" w:rsidP="000E1F53">
      <w:pPr>
        <w:pStyle w:val="3"/>
      </w:pPr>
      <w:r>
        <w:rPr>
          <w:rFonts w:hint="eastAsia"/>
        </w:rPr>
        <w:t>5.</w:t>
      </w:r>
      <w:r>
        <w:t>1.</w:t>
      </w:r>
      <w:r>
        <w:rPr>
          <w:rFonts w:hint="eastAsia"/>
        </w:rPr>
        <w:t>2</w:t>
      </w:r>
      <w:r w:rsidR="00E50FD3">
        <w:rPr>
          <w:rFonts w:hint="eastAsia"/>
        </w:rPr>
        <w:t>企业表</w:t>
      </w:r>
    </w:p>
    <w:p w14:paraId="4A5FECF7" w14:textId="1B9F6394" w:rsidR="000E1F53" w:rsidRPr="000E1F53" w:rsidRDefault="000E1F53" w:rsidP="000E1F53">
      <w:r>
        <w:t>F</w:t>
      </w:r>
      <w:r>
        <w:rPr>
          <w:rFonts w:hint="eastAsia"/>
        </w:rPr>
        <w:t>ff</w:t>
      </w:r>
    </w:p>
    <w:p w14:paraId="362C3A63" w14:textId="46153E79" w:rsidR="00D00150" w:rsidRDefault="009A6040" w:rsidP="00D00150">
      <w:pPr>
        <w:pStyle w:val="2"/>
      </w:pPr>
      <w:bookmarkStart w:id="25" w:name="_Toc415582614"/>
      <w:r>
        <w:rPr>
          <w:rFonts w:hint="eastAsia"/>
        </w:rPr>
        <w:t>5</w:t>
      </w:r>
      <w:r w:rsidR="00D00150">
        <w:rPr>
          <w:rFonts w:hint="eastAsia"/>
        </w:rPr>
        <w:t>.</w:t>
      </w:r>
      <w:r w:rsidR="00D00150">
        <w:t>2</w:t>
      </w:r>
      <w:r w:rsidR="00701026">
        <w:rPr>
          <w:rFonts w:hint="eastAsia"/>
        </w:rPr>
        <w:t>物理</w:t>
      </w:r>
      <w:r w:rsidR="00F872C2">
        <w:rPr>
          <w:rFonts w:hint="eastAsia"/>
        </w:rPr>
        <w:t>数据</w:t>
      </w:r>
      <w:r w:rsidR="00701026">
        <w:rPr>
          <w:rFonts w:hint="eastAsia"/>
        </w:rPr>
        <w:t>结构设计</w:t>
      </w:r>
      <w:bookmarkEnd w:id="25"/>
    </w:p>
    <w:p w14:paraId="59C8C89F" w14:textId="0BAF92D0" w:rsidR="00D00150" w:rsidRDefault="009A6040" w:rsidP="00D00150">
      <w:pPr>
        <w:pStyle w:val="3"/>
      </w:pPr>
      <w:bookmarkStart w:id="26" w:name="_Toc415582615"/>
      <w:r>
        <w:rPr>
          <w:rFonts w:hint="eastAsia"/>
        </w:rPr>
        <w:t>5</w:t>
      </w:r>
      <w:r w:rsidR="00D00150">
        <w:rPr>
          <w:rFonts w:hint="eastAsia"/>
        </w:rPr>
        <w:t>.</w:t>
      </w:r>
      <w:r w:rsidR="00D00150">
        <w:t>2.1</w:t>
      </w:r>
      <w:r w:rsidR="00D00150">
        <w:t>网络安全</w:t>
      </w:r>
      <w:bookmarkEnd w:id="26"/>
    </w:p>
    <w:p w14:paraId="06C561BE" w14:textId="77777777" w:rsidR="00D00150" w:rsidRDefault="00D00150" w:rsidP="00D00150">
      <w:r>
        <w:t>服务器防火墙等设置</w:t>
      </w:r>
    </w:p>
    <w:p w14:paraId="5D4371AA" w14:textId="350709F7" w:rsidR="00D00150" w:rsidRDefault="009A6040" w:rsidP="00D00150">
      <w:pPr>
        <w:pStyle w:val="3"/>
      </w:pPr>
      <w:bookmarkStart w:id="27" w:name="_Toc415582616"/>
      <w:r>
        <w:rPr>
          <w:rFonts w:hint="eastAsia"/>
        </w:rPr>
        <w:t>5</w:t>
      </w:r>
      <w:r w:rsidR="00D00150">
        <w:rPr>
          <w:rFonts w:hint="eastAsia"/>
        </w:rPr>
        <w:t>.</w:t>
      </w:r>
      <w:r w:rsidR="00D00150">
        <w:t>2.2</w:t>
      </w:r>
      <w:r w:rsidR="00D00150">
        <w:t>系统安全</w:t>
      </w:r>
      <w:bookmarkEnd w:id="27"/>
    </w:p>
    <w:p w14:paraId="7F6C7712" w14:textId="77777777" w:rsidR="00D00150" w:rsidRDefault="00D00150" w:rsidP="00D00150">
      <w:pPr>
        <w:pStyle w:val="a0"/>
      </w:pPr>
      <w:r>
        <w:rPr>
          <w:rFonts w:hint="eastAsia"/>
        </w:rPr>
        <w:t>数据库访问权限设置</w:t>
      </w:r>
    </w:p>
    <w:p w14:paraId="7F20F874" w14:textId="77777777" w:rsidR="00D00150" w:rsidRDefault="00D00150" w:rsidP="00811DF6">
      <w:pPr>
        <w:pStyle w:val="a0"/>
      </w:pPr>
      <w:r>
        <w:t>数据传输加密</w:t>
      </w:r>
    </w:p>
    <w:p w14:paraId="2651633D" w14:textId="77777777" w:rsidR="00D00150" w:rsidRDefault="00D00150" w:rsidP="00D00150">
      <w:pPr>
        <w:pStyle w:val="a0"/>
      </w:pPr>
      <w:r>
        <w:t>验证登录用户</w:t>
      </w:r>
    </w:p>
    <w:p w14:paraId="1B58D0F6" w14:textId="77777777" w:rsidR="00D00150" w:rsidRDefault="00D00150" w:rsidP="00D00150">
      <w:pPr>
        <w:pStyle w:val="a0"/>
      </w:pPr>
      <w:r>
        <w:t>验证注册用户</w:t>
      </w:r>
    </w:p>
    <w:p w14:paraId="395530E1" w14:textId="6A4AF9F9" w:rsidR="00D00150" w:rsidRDefault="009A6040" w:rsidP="00D00150">
      <w:pPr>
        <w:pStyle w:val="2"/>
      </w:pPr>
      <w:bookmarkStart w:id="28" w:name="_Toc415582617"/>
      <w:r>
        <w:rPr>
          <w:rFonts w:hint="eastAsia"/>
        </w:rPr>
        <w:t>5</w:t>
      </w:r>
      <w:r w:rsidR="00D00150">
        <w:rPr>
          <w:rFonts w:hint="eastAsia"/>
        </w:rPr>
        <w:t>.</w:t>
      </w:r>
      <w:r w:rsidR="00D00150">
        <w:t>3</w:t>
      </w:r>
      <w:r w:rsidR="00701026">
        <w:rPr>
          <w:rFonts w:hint="eastAsia"/>
        </w:rPr>
        <w:t>数据结构与程序的关系</w:t>
      </w:r>
      <w:bookmarkEnd w:id="28"/>
    </w:p>
    <w:p w14:paraId="1440F478" w14:textId="77777777" w:rsidR="00D00150" w:rsidRDefault="00D00150" w:rsidP="00D00150">
      <w:pPr>
        <w:ind w:firstLineChars="200" w:firstLine="480"/>
      </w:pPr>
      <w:r w:rsidRPr="00D00150">
        <w:rPr>
          <w:rFonts w:hint="eastAsia"/>
        </w:rPr>
        <w:t>系统建设采用先进的成熟技术，建立严密、体系化的系统管理、应用平台，应具有良好的分层设计，整体系统扩充性能良好，能够根据业务的发展或变更，在保持现有业务处理不受影响的前提下，具有持续扩充功能、适度变化的能力。</w:t>
      </w:r>
    </w:p>
    <w:p w14:paraId="1AEF5312" w14:textId="77777777" w:rsidR="00811DF6" w:rsidRDefault="00811DF6" w:rsidP="00D00150">
      <w:pPr>
        <w:ind w:firstLineChars="200" w:firstLine="480"/>
      </w:pPr>
    </w:p>
    <w:p w14:paraId="4382765F" w14:textId="1BC4DB0A" w:rsidR="00F872C2" w:rsidRDefault="00F872C2" w:rsidP="00F872C2">
      <w:pPr>
        <w:pStyle w:val="1"/>
        <w:numPr>
          <w:ilvl w:val="0"/>
          <w:numId w:val="6"/>
        </w:numPr>
      </w:pPr>
      <w:bookmarkStart w:id="29" w:name="_Toc415582618"/>
      <w:r>
        <w:rPr>
          <w:rFonts w:hint="eastAsia"/>
        </w:rPr>
        <w:lastRenderedPageBreak/>
        <w:t>运行设计</w:t>
      </w:r>
      <w:bookmarkEnd w:id="29"/>
    </w:p>
    <w:p w14:paraId="404D5700" w14:textId="7CC6215A" w:rsidR="00F872C2" w:rsidRDefault="00F872C2" w:rsidP="00F872C2">
      <w:pPr>
        <w:pStyle w:val="2"/>
      </w:pPr>
      <w:bookmarkStart w:id="30" w:name="_Toc415582619"/>
      <w:r>
        <w:rPr>
          <w:rFonts w:hint="eastAsia"/>
        </w:rPr>
        <w:t>6.</w:t>
      </w:r>
      <w:r>
        <w:t>1</w:t>
      </w:r>
      <w:r>
        <w:rPr>
          <w:rFonts w:hint="eastAsia"/>
        </w:rPr>
        <w:t>运行模块的组合</w:t>
      </w:r>
      <w:bookmarkEnd w:id="30"/>
    </w:p>
    <w:p w14:paraId="691E16F4" w14:textId="269F8CFB" w:rsidR="00E50FD3" w:rsidRDefault="00E50FD3" w:rsidP="00E50FD3">
      <w:r>
        <w:rPr>
          <w:rFonts w:hint="eastAsia"/>
        </w:rPr>
        <w:t>客户机程序在有输入时启动接收数据模块，通过各模块之间的调用，读入并对输入进行格式化。在接收数据模块得到充分的数据时，将调用网络传输模块，将数据通过网络送到服务器，并等待接收服务器返回的信息。接收到返回信息后随即调用数据数据输出模块，对信息进行处理，产生相应的输出。</w:t>
      </w:r>
    </w:p>
    <w:p w14:paraId="51F04370" w14:textId="2A668FEE" w:rsidR="00E50FD3" w:rsidRPr="00E50FD3" w:rsidRDefault="00E50FD3" w:rsidP="00E50FD3">
      <w:r>
        <w:rPr>
          <w:rFonts w:hint="eastAsia"/>
        </w:rPr>
        <w:t>服务器程序的接收网络数据模块必须始终处于活动状态，接收到数据后，调用数据处理</w:t>
      </w:r>
      <w:r>
        <w:rPr>
          <w:rFonts w:hint="eastAsia"/>
        </w:rPr>
        <w:t>/</w:t>
      </w:r>
      <w:r>
        <w:rPr>
          <w:rFonts w:hint="eastAsia"/>
        </w:rPr>
        <w:t>查询模块对数据库进行访问，完成后调用网络发送模块，将信息返回客户机。</w:t>
      </w:r>
    </w:p>
    <w:p w14:paraId="5BFEA5E3" w14:textId="52779BCE" w:rsidR="00F872C2" w:rsidRDefault="00F872C2" w:rsidP="00F872C2">
      <w:pPr>
        <w:pStyle w:val="2"/>
      </w:pPr>
      <w:bookmarkStart w:id="31" w:name="_Toc415582621"/>
      <w:r>
        <w:rPr>
          <w:rFonts w:hint="eastAsia"/>
        </w:rPr>
        <w:t>6.</w:t>
      </w:r>
      <w:r>
        <w:t>1</w:t>
      </w:r>
      <w:r>
        <w:rPr>
          <w:rFonts w:hint="eastAsia"/>
        </w:rPr>
        <w:t>运行控制</w:t>
      </w:r>
      <w:bookmarkEnd w:id="31"/>
    </w:p>
    <w:p w14:paraId="48015BEB" w14:textId="77777777" w:rsidR="00F872C2" w:rsidRPr="00F872C2" w:rsidRDefault="00F872C2" w:rsidP="00F872C2"/>
    <w:p w14:paraId="532EDDD7" w14:textId="154757CF" w:rsidR="00F872C2" w:rsidRDefault="00F872C2" w:rsidP="00F872C2">
      <w:pPr>
        <w:pStyle w:val="2"/>
      </w:pPr>
      <w:bookmarkStart w:id="32" w:name="_Toc415582622"/>
      <w:r>
        <w:rPr>
          <w:rFonts w:hint="eastAsia"/>
        </w:rPr>
        <w:t>6.</w:t>
      </w:r>
      <w:r>
        <w:t>1</w:t>
      </w:r>
      <w:r>
        <w:rPr>
          <w:rFonts w:hint="eastAsia"/>
        </w:rPr>
        <w:t>运行时间</w:t>
      </w:r>
      <w:bookmarkEnd w:id="32"/>
    </w:p>
    <w:p w14:paraId="3DBECE57" w14:textId="77777777" w:rsidR="00F872C2" w:rsidRPr="00F872C2" w:rsidRDefault="00F872C2" w:rsidP="00F872C2"/>
    <w:p w14:paraId="6A13C135" w14:textId="77777777" w:rsidR="00F872C2" w:rsidRPr="00F872C2" w:rsidRDefault="00F872C2" w:rsidP="00F872C2"/>
    <w:p w14:paraId="6A52AB35" w14:textId="77777777" w:rsidR="00811DF6" w:rsidRDefault="00811DF6" w:rsidP="00D00150">
      <w:pPr>
        <w:ind w:firstLineChars="200" w:firstLine="480"/>
      </w:pPr>
    </w:p>
    <w:p w14:paraId="007F1003" w14:textId="6D004F54" w:rsidR="00811DF6" w:rsidRDefault="00701026" w:rsidP="009A6040">
      <w:pPr>
        <w:pStyle w:val="1"/>
        <w:numPr>
          <w:ilvl w:val="0"/>
          <w:numId w:val="6"/>
        </w:numPr>
      </w:pPr>
      <w:bookmarkStart w:id="33" w:name="_Toc415582623"/>
      <w:r>
        <w:rPr>
          <w:rFonts w:hint="eastAsia"/>
        </w:rPr>
        <w:t>出错处理设计</w:t>
      </w:r>
      <w:bookmarkEnd w:id="33"/>
    </w:p>
    <w:p w14:paraId="2595EAF4" w14:textId="33E10F31" w:rsidR="00811DF6" w:rsidRDefault="00E50FD3" w:rsidP="007C05D6">
      <w:pPr>
        <w:pStyle w:val="2"/>
      </w:pPr>
      <w:bookmarkStart w:id="34" w:name="_Toc415582624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34"/>
    </w:p>
    <w:p w14:paraId="03635E66" w14:textId="3CB6084F" w:rsidR="00FE59C3" w:rsidRDefault="00701026" w:rsidP="00FE59C3">
      <w:r>
        <w:rPr>
          <w:rFonts w:hint="eastAsia"/>
        </w:rPr>
        <w:t>大多数</w:t>
      </w:r>
    </w:p>
    <w:p w14:paraId="1629202C" w14:textId="39CC651C" w:rsidR="00FE59C3" w:rsidRDefault="00E50FD3" w:rsidP="00FE59C3">
      <w:pPr>
        <w:pStyle w:val="2"/>
      </w:pPr>
      <w:bookmarkStart w:id="35" w:name="_Toc415582625"/>
      <w:r>
        <w:rPr>
          <w:rFonts w:hint="eastAsia"/>
        </w:rPr>
        <w:t>7</w:t>
      </w:r>
      <w:r w:rsidR="00FE59C3">
        <w:rPr>
          <w:rFonts w:hint="eastAsia"/>
        </w:rPr>
        <w:t>.2</w:t>
      </w:r>
      <w:r w:rsidR="00F872C2">
        <w:rPr>
          <w:rFonts w:hint="eastAsia"/>
        </w:rPr>
        <w:t>出错处理对策</w:t>
      </w:r>
      <w:bookmarkEnd w:id="35"/>
    </w:p>
    <w:p w14:paraId="1F99DD47" w14:textId="39772FFE" w:rsidR="00E50FD3" w:rsidRPr="00E50FD3" w:rsidRDefault="00E50FD3" w:rsidP="00E50FD3">
      <w:r>
        <w:rPr>
          <w:rFonts w:hint="eastAsia"/>
        </w:rPr>
        <w:t>的</w:t>
      </w:r>
    </w:p>
    <w:p w14:paraId="7190C99C" w14:textId="13A71359" w:rsidR="00811DF6" w:rsidRDefault="00F872C2" w:rsidP="009A6040">
      <w:pPr>
        <w:pStyle w:val="1"/>
        <w:numPr>
          <w:ilvl w:val="0"/>
          <w:numId w:val="6"/>
        </w:numPr>
      </w:pPr>
      <w:bookmarkStart w:id="36" w:name="_Toc415582628"/>
      <w:r>
        <w:rPr>
          <w:rFonts w:hint="eastAsia"/>
        </w:rPr>
        <w:lastRenderedPageBreak/>
        <w:t>安全保密设计</w:t>
      </w:r>
      <w:bookmarkEnd w:id="36"/>
    </w:p>
    <w:p w14:paraId="5A935863" w14:textId="7E02DFE2" w:rsidR="00FE7C18" w:rsidRDefault="009A6040" w:rsidP="00941C39">
      <w:pPr>
        <w:pStyle w:val="2"/>
      </w:pPr>
      <w:bookmarkStart w:id="37" w:name="_Toc415582629"/>
      <w:r>
        <w:rPr>
          <w:rFonts w:hint="eastAsia"/>
        </w:rPr>
        <w:t>7</w:t>
      </w:r>
      <w:r w:rsidR="00941C39">
        <w:rPr>
          <w:rFonts w:hint="eastAsia"/>
        </w:rPr>
        <w:t>.1</w:t>
      </w:r>
      <w:r w:rsidR="00941C39">
        <w:rPr>
          <w:rFonts w:hint="eastAsia"/>
        </w:rPr>
        <w:t>用例图</w:t>
      </w:r>
      <w:bookmarkEnd w:id="37"/>
    </w:p>
    <w:p w14:paraId="257B504A" w14:textId="77777777" w:rsidR="001B59D9" w:rsidRDefault="001B59D9" w:rsidP="001B59D9">
      <w:pPr>
        <w:tabs>
          <w:tab w:val="left" w:pos="4497"/>
        </w:tabs>
      </w:pPr>
    </w:p>
    <w:p w14:paraId="53111547" w14:textId="38796C59" w:rsidR="00CC7BB1" w:rsidRDefault="009A6040" w:rsidP="00CC7BB1">
      <w:pPr>
        <w:pStyle w:val="2"/>
      </w:pPr>
      <w:bookmarkStart w:id="38" w:name="_Toc415582630"/>
      <w:r>
        <w:rPr>
          <w:rFonts w:hint="eastAsia"/>
        </w:rPr>
        <w:t>7</w:t>
      </w:r>
      <w:r w:rsidR="00CC7BB1">
        <w:rPr>
          <w:rFonts w:hint="eastAsia"/>
        </w:rPr>
        <w:t>.2</w:t>
      </w:r>
      <w:r w:rsidR="00CC7BB1">
        <w:rPr>
          <w:rFonts w:hint="eastAsia"/>
        </w:rPr>
        <w:t>数据流图</w:t>
      </w:r>
      <w:bookmarkEnd w:id="38"/>
    </w:p>
    <w:p w14:paraId="4CA4140D" w14:textId="65D73085" w:rsidR="00615B17" w:rsidRDefault="009A6040" w:rsidP="00B24E29">
      <w:pPr>
        <w:pStyle w:val="3"/>
      </w:pPr>
      <w:bookmarkStart w:id="39" w:name="_Toc415582631"/>
      <w:r>
        <w:rPr>
          <w:rFonts w:hint="eastAsia"/>
        </w:rPr>
        <w:t>7</w:t>
      </w:r>
      <w:r w:rsidR="00B24E29">
        <w:rPr>
          <w:rFonts w:hint="eastAsia"/>
        </w:rPr>
        <w:t>.2.1</w:t>
      </w:r>
      <w:r w:rsidR="00EB1610">
        <w:rPr>
          <w:rFonts w:hint="eastAsia"/>
        </w:rPr>
        <w:t>第</w:t>
      </w:r>
      <w:r w:rsidR="00EB1610">
        <w:rPr>
          <w:rFonts w:hint="eastAsia"/>
        </w:rPr>
        <w:t>0</w:t>
      </w:r>
      <w:r w:rsidR="00EB1610">
        <w:rPr>
          <w:rFonts w:hint="eastAsia"/>
        </w:rPr>
        <w:t>层数据</w:t>
      </w:r>
      <w:r w:rsidR="00B24E29">
        <w:rPr>
          <w:rFonts w:hint="eastAsia"/>
        </w:rPr>
        <w:t>流图</w:t>
      </w:r>
      <w:bookmarkEnd w:id="39"/>
    </w:p>
    <w:p w14:paraId="48850A96" w14:textId="2F7C2F35" w:rsidR="00F872C2" w:rsidRDefault="00F872C2" w:rsidP="00F872C2">
      <w:pPr>
        <w:pStyle w:val="1"/>
        <w:numPr>
          <w:ilvl w:val="0"/>
          <w:numId w:val="6"/>
        </w:numPr>
      </w:pPr>
      <w:bookmarkStart w:id="40" w:name="_Toc415582632"/>
      <w:r>
        <w:rPr>
          <w:rFonts w:hint="eastAsia"/>
        </w:rPr>
        <w:t>维护设计</w:t>
      </w:r>
      <w:bookmarkEnd w:id="40"/>
    </w:p>
    <w:p w14:paraId="7E3B6B01" w14:textId="77777777" w:rsidR="00F872C2" w:rsidRPr="00F872C2" w:rsidRDefault="00F872C2" w:rsidP="00F872C2"/>
    <w:sectPr w:rsidR="00F872C2" w:rsidRPr="00F872C2">
      <w:footerReference w:type="default" r:id="rId54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848B5" w14:textId="77777777" w:rsidR="00904320" w:rsidRDefault="00904320">
      <w:pPr>
        <w:spacing w:line="240" w:lineRule="auto"/>
      </w:pPr>
      <w:r>
        <w:separator/>
      </w:r>
    </w:p>
  </w:endnote>
  <w:endnote w:type="continuationSeparator" w:id="0">
    <w:p w14:paraId="714E5AB0" w14:textId="77777777" w:rsidR="00904320" w:rsidRDefault="00904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E7F0D" w14:textId="77777777" w:rsidR="00AF7D37" w:rsidRDefault="00AF7D37">
    <w:pPr>
      <w:pStyle w:val="ab"/>
    </w:pPr>
    <w:r>
      <w:rPr>
        <w:noProof/>
      </w:rPr>
      <mc:AlternateContent>
        <mc:Choice Requires="wps">
          <w:drawing>
            <wp:inline distT="0" distB="0" distL="0" distR="0" wp14:anchorId="74888E80" wp14:editId="35CFC42E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8396DB" w14:textId="77777777" w:rsidR="00AF7D37" w:rsidRDefault="00AF7D37">
                          <w:pPr>
                            <w:pStyle w:val="a9"/>
                            <w:rPr>
                              <w:rStyle w:val="ac"/>
                            </w:rPr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>PAGE   \* MERGEFORMAT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0E7A12" w:rsidRPr="000E7A12">
                            <w:rPr>
                              <w:rStyle w:val="ac"/>
                              <w:noProof/>
                              <w:lang w:val="zh-CN"/>
                            </w:rPr>
                            <w:t>22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4888E80" id="椭圆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14:paraId="288396DB" w14:textId="77777777" w:rsidR="00AF7D37" w:rsidRDefault="00AF7D37">
                    <w:pPr>
                      <w:pStyle w:val="a9"/>
                      <w:rPr>
                        <w:rStyle w:val="ac"/>
                      </w:rPr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>PAGE   \* MERGEFORMAT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0E7A12" w:rsidRPr="000E7A12">
                      <w:rPr>
                        <w:rStyle w:val="ac"/>
                        <w:noProof/>
                        <w:lang w:val="zh-CN"/>
                      </w:rPr>
                      <w:t>22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02F64" w14:textId="77777777" w:rsidR="00904320" w:rsidRDefault="00904320">
      <w:pPr>
        <w:spacing w:line="240" w:lineRule="auto"/>
      </w:pPr>
      <w:r>
        <w:separator/>
      </w:r>
    </w:p>
  </w:footnote>
  <w:footnote w:type="continuationSeparator" w:id="0">
    <w:p w14:paraId="53A2D08D" w14:textId="77777777" w:rsidR="00904320" w:rsidRDefault="009043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30CD73E6"/>
    <w:multiLevelType w:val="hybridMultilevel"/>
    <w:tmpl w:val="79D8E448"/>
    <w:lvl w:ilvl="0" w:tplc="3C5E32A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D01ABB"/>
    <w:multiLevelType w:val="hybridMultilevel"/>
    <w:tmpl w:val="2EF82D46"/>
    <w:lvl w:ilvl="0" w:tplc="A15858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36308C"/>
    <w:multiLevelType w:val="hybridMultilevel"/>
    <w:tmpl w:val="E89E90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4E"/>
    <w:rsid w:val="0001028C"/>
    <w:rsid w:val="00010CAB"/>
    <w:rsid w:val="0002270D"/>
    <w:rsid w:val="0003322C"/>
    <w:rsid w:val="000579EF"/>
    <w:rsid w:val="00082DC1"/>
    <w:rsid w:val="00085FFC"/>
    <w:rsid w:val="000937D4"/>
    <w:rsid w:val="000B44D6"/>
    <w:rsid w:val="000E1F53"/>
    <w:rsid w:val="000E506A"/>
    <w:rsid w:val="000E5D4E"/>
    <w:rsid w:val="000E7A12"/>
    <w:rsid w:val="000F4BAE"/>
    <w:rsid w:val="0011189D"/>
    <w:rsid w:val="00140E8B"/>
    <w:rsid w:val="00157FB1"/>
    <w:rsid w:val="00165B7A"/>
    <w:rsid w:val="00180F51"/>
    <w:rsid w:val="00181940"/>
    <w:rsid w:val="00192182"/>
    <w:rsid w:val="00193D69"/>
    <w:rsid w:val="001957EB"/>
    <w:rsid w:val="001A59BA"/>
    <w:rsid w:val="001B59D9"/>
    <w:rsid w:val="001B7E01"/>
    <w:rsid w:val="001D7EE0"/>
    <w:rsid w:val="002263E1"/>
    <w:rsid w:val="00292C69"/>
    <w:rsid w:val="002B6FD3"/>
    <w:rsid w:val="002C3ECA"/>
    <w:rsid w:val="0032296D"/>
    <w:rsid w:val="0036648E"/>
    <w:rsid w:val="00380E22"/>
    <w:rsid w:val="00382184"/>
    <w:rsid w:val="003B70F3"/>
    <w:rsid w:val="003E0A5B"/>
    <w:rsid w:val="003F2D38"/>
    <w:rsid w:val="003F66D3"/>
    <w:rsid w:val="004B7AE0"/>
    <w:rsid w:val="004C3129"/>
    <w:rsid w:val="004D57DE"/>
    <w:rsid w:val="004D5875"/>
    <w:rsid w:val="005132E8"/>
    <w:rsid w:val="005323F9"/>
    <w:rsid w:val="005726FD"/>
    <w:rsid w:val="005A381E"/>
    <w:rsid w:val="005D092E"/>
    <w:rsid w:val="005E06D2"/>
    <w:rsid w:val="005E389C"/>
    <w:rsid w:val="00615B17"/>
    <w:rsid w:val="00676109"/>
    <w:rsid w:val="00687DC8"/>
    <w:rsid w:val="006A00C3"/>
    <w:rsid w:val="006A524C"/>
    <w:rsid w:val="006B56FA"/>
    <w:rsid w:val="00701026"/>
    <w:rsid w:val="00703F12"/>
    <w:rsid w:val="007122B8"/>
    <w:rsid w:val="0073435F"/>
    <w:rsid w:val="00737EE6"/>
    <w:rsid w:val="00743B9E"/>
    <w:rsid w:val="007445CD"/>
    <w:rsid w:val="007864D2"/>
    <w:rsid w:val="007C05D6"/>
    <w:rsid w:val="007C1F25"/>
    <w:rsid w:val="007C2295"/>
    <w:rsid w:val="007C3D08"/>
    <w:rsid w:val="00811DF6"/>
    <w:rsid w:val="008A592A"/>
    <w:rsid w:val="008A67BF"/>
    <w:rsid w:val="008D5F51"/>
    <w:rsid w:val="008D6778"/>
    <w:rsid w:val="008F56EF"/>
    <w:rsid w:val="008F5DBE"/>
    <w:rsid w:val="009000BD"/>
    <w:rsid w:val="00904320"/>
    <w:rsid w:val="00916662"/>
    <w:rsid w:val="00941C39"/>
    <w:rsid w:val="0095312A"/>
    <w:rsid w:val="00964037"/>
    <w:rsid w:val="00964DC4"/>
    <w:rsid w:val="00976B29"/>
    <w:rsid w:val="0099590A"/>
    <w:rsid w:val="009A6040"/>
    <w:rsid w:val="009C5FF1"/>
    <w:rsid w:val="009D0ADB"/>
    <w:rsid w:val="009D4C8F"/>
    <w:rsid w:val="009E46F4"/>
    <w:rsid w:val="00A1242F"/>
    <w:rsid w:val="00A1602D"/>
    <w:rsid w:val="00A251C9"/>
    <w:rsid w:val="00A80BD4"/>
    <w:rsid w:val="00AA13EA"/>
    <w:rsid w:val="00AA2BDD"/>
    <w:rsid w:val="00AB316B"/>
    <w:rsid w:val="00AF7D37"/>
    <w:rsid w:val="00B037BA"/>
    <w:rsid w:val="00B221CF"/>
    <w:rsid w:val="00B24E29"/>
    <w:rsid w:val="00B54079"/>
    <w:rsid w:val="00BB03A2"/>
    <w:rsid w:val="00BC1958"/>
    <w:rsid w:val="00BC731B"/>
    <w:rsid w:val="00BE569C"/>
    <w:rsid w:val="00BF5B03"/>
    <w:rsid w:val="00C232B9"/>
    <w:rsid w:val="00C53AAD"/>
    <w:rsid w:val="00C720EF"/>
    <w:rsid w:val="00C74704"/>
    <w:rsid w:val="00CC0286"/>
    <w:rsid w:val="00CC7BB1"/>
    <w:rsid w:val="00CF6C02"/>
    <w:rsid w:val="00D00150"/>
    <w:rsid w:val="00D00DFA"/>
    <w:rsid w:val="00D20BDB"/>
    <w:rsid w:val="00D52F73"/>
    <w:rsid w:val="00D71ADA"/>
    <w:rsid w:val="00DB4533"/>
    <w:rsid w:val="00DC6B34"/>
    <w:rsid w:val="00DE6CBB"/>
    <w:rsid w:val="00E34718"/>
    <w:rsid w:val="00E50FD3"/>
    <w:rsid w:val="00E5377F"/>
    <w:rsid w:val="00E703FA"/>
    <w:rsid w:val="00EB1610"/>
    <w:rsid w:val="00F37DF5"/>
    <w:rsid w:val="00F55875"/>
    <w:rsid w:val="00F808DB"/>
    <w:rsid w:val="00F832DC"/>
    <w:rsid w:val="00F872C2"/>
    <w:rsid w:val="00F87F6B"/>
    <w:rsid w:val="00FE59C3"/>
    <w:rsid w:val="00FE7C18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4C6444"/>
  <w15:docId w15:val="{C094A85A-A46D-4C0C-9CC8-40FD2F4A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A67BF"/>
    <w:pPr>
      <w:spacing w:before="120" w:line="180" w:lineRule="auto"/>
    </w:pPr>
    <w:rPr>
      <w:rFonts w:eastAsia="Microsoft YaHei UI"/>
      <w:sz w:val="24"/>
    </w:rPr>
  </w:style>
  <w:style w:type="paragraph" w:styleId="1">
    <w:name w:val="heading 1"/>
    <w:basedOn w:val="a1"/>
    <w:next w:val="a1"/>
    <w:link w:val="1Char"/>
    <w:uiPriority w:val="1"/>
    <w:qFormat/>
    <w:rsid w:val="008A67BF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44"/>
      <w:szCs w:val="22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8A67BF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3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rsid w:val="008A67BF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30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1"/>
    <w:rsid w:val="008A67BF"/>
    <w:rPr>
      <w:rFonts w:asciiTheme="majorHAnsi" w:eastAsia="Microsoft YaHei UI" w:hAnsiTheme="majorHAnsi" w:cstheme="majorBidi"/>
      <w:b/>
      <w:bCs/>
      <w:caps/>
      <w:color w:val="FFFFFF" w:themeColor="background1"/>
      <w:sz w:val="44"/>
      <w:szCs w:val="22"/>
      <w:shd w:val="clear" w:color="auto" w:fill="B53D68" w:themeFill="accent1"/>
    </w:rPr>
  </w:style>
  <w:style w:type="character" w:customStyle="1" w:styleId="2Char">
    <w:name w:val="标题 2 Char"/>
    <w:basedOn w:val="a2"/>
    <w:link w:val="2"/>
    <w:uiPriority w:val="1"/>
    <w:rsid w:val="008A67BF"/>
    <w:rPr>
      <w:rFonts w:eastAsia="Microsoft YaHei UI"/>
      <w:caps/>
      <w:sz w:val="32"/>
      <w:szCs w:val="22"/>
      <w:shd w:val="clear" w:color="auto" w:fill="F1D7E0" w:themeFill="accent2"/>
    </w:rPr>
  </w:style>
  <w:style w:type="character" w:customStyle="1" w:styleId="3Char">
    <w:name w:val="标题 3 Char"/>
    <w:basedOn w:val="a2"/>
    <w:link w:val="3"/>
    <w:uiPriority w:val="1"/>
    <w:rsid w:val="008A67BF"/>
    <w:rPr>
      <w:rFonts w:eastAsia="Microsoft YaHei UI"/>
      <w:caps/>
      <w:color w:val="5A1E34" w:themeColor="accent1" w:themeShade="80"/>
      <w:sz w:val="30"/>
      <w:szCs w:val="22"/>
    </w:rPr>
  </w:style>
  <w:style w:type="character" w:customStyle="1" w:styleId="4Char">
    <w:name w:val="标题 4 Char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0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Char0">
    <w:name w:val="标题 Char"/>
    <w:basedOn w:val="a2"/>
    <w:link w:val="a7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8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1"/>
    <w:link w:val="Char1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har1">
    <w:name w:val="正文文本 Char"/>
    <w:basedOn w:val="a2"/>
    <w:link w:val="a9"/>
    <w:uiPriority w:val="99"/>
    <w:rPr>
      <w:color w:val="FFFFFF" w:themeColor="background1"/>
    </w:rPr>
  </w:style>
  <w:style w:type="paragraph" w:styleId="aa">
    <w:name w:val="header"/>
    <w:basedOn w:val="a1"/>
    <w:link w:val="Char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页眉 Char"/>
    <w:basedOn w:val="a2"/>
    <w:link w:val="aa"/>
    <w:uiPriority w:val="99"/>
  </w:style>
  <w:style w:type="paragraph" w:styleId="ab">
    <w:name w:val="footer"/>
    <w:basedOn w:val="a1"/>
    <w:link w:val="Char3"/>
    <w:uiPriority w:val="99"/>
    <w:unhideWhenUsed/>
    <w:pPr>
      <w:spacing w:before="0" w:line="240" w:lineRule="auto"/>
      <w:ind w:left="-720"/>
    </w:pPr>
  </w:style>
  <w:style w:type="character" w:customStyle="1" w:styleId="Char3">
    <w:name w:val="页脚 Char"/>
    <w:basedOn w:val="a2"/>
    <w:link w:val="ab"/>
    <w:uiPriority w:val="99"/>
  </w:style>
  <w:style w:type="character" w:styleId="ac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paragraph" w:customStyle="1" w:styleId="ad">
    <w:name w:val="引言"/>
    <w:basedOn w:val="a1"/>
    <w:next w:val="a1"/>
    <w:link w:val="ae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e">
    <w:name w:val="引言字符"/>
    <w:basedOn w:val="a2"/>
    <w:link w:val="ad"/>
    <w:uiPriority w:val="2"/>
    <w:rPr>
      <w:i/>
      <w:iCs/>
      <w:color w:val="A93B61" w:themeColor="accent2" w:themeShade="80"/>
    </w:rPr>
  </w:style>
  <w:style w:type="paragraph" w:customStyle="1" w:styleId="af">
    <w:name w:val="目录标题"/>
    <w:basedOn w:val="1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0">
    <w:name w:val="Quote"/>
    <w:basedOn w:val="a1"/>
    <w:next w:val="a1"/>
    <w:link w:val="Char4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0"/>
    <w:uiPriority w:val="2"/>
    <w:rsid w:val="00292C69"/>
    <w:rPr>
      <w:rFonts w:eastAsia="Microsoft YaHei UI"/>
      <w:i/>
      <w:iCs/>
      <w:color w:val="404040" w:themeColor="text1" w:themeTint="BF"/>
    </w:rPr>
  </w:style>
  <w:style w:type="paragraph" w:styleId="af1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  <w:style w:type="character" w:styleId="af2">
    <w:name w:val="Hyperlink"/>
    <w:basedOn w:val="a2"/>
    <w:uiPriority w:val="99"/>
    <w:unhideWhenUsed/>
    <w:rsid w:val="00F87F6B"/>
    <w:rPr>
      <w:color w:val="872D4E" w:themeColor="hyperlink"/>
      <w:u w:val="single"/>
    </w:rPr>
  </w:style>
  <w:style w:type="character" w:styleId="af3">
    <w:name w:val="FollowedHyperlink"/>
    <w:basedOn w:val="a2"/>
    <w:uiPriority w:val="99"/>
    <w:semiHidden/>
    <w:unhideWhenUsed/>
    <w:rsid w:val="00F87F6B"/>
    <w:rPr>
      <w:color w:val="7F7F7F" w:themeColor="followedHyperlink"/>
      <w:u w:val="single"/>
    </w:rPr>
  </w:style>
  <w:style w:type="paragraph" w:styleId="af4">
    <w:name w:val="List Paragraph"/>
    <w:basedOn w:val="a1"/>
    <w:uiPriority w:val="34"/>
    <w:unhideWhenUsed/>
    <w:qFormat/>
    <w:rsid w:val="007C2295"/>
    <w:pPr>
      <w:ind w:firstLineChars="200" w:firstLine="420"/>
    </w:pPr>
  </w:style>
  <w:style w:type="table" w:styleId="af5">
    <w:name w:val="Table Grid"/>
    <w:basedOn w:val="a3"/>
    <w:uiPriority w:val="39"/>
    <w:rsid w:val="008D677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8F5D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eastAsiaTheme="majorEastAsia"/>
      <w:b w:val="0"/>
      <w:bCs w:val="0"/>
      <w:caps w:val="0"/>
      <w:color w:val="872D4D" w:themeColor="accent1" w:themeShade="BF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8F5DBE"/>
  </w:style>
  <w:style w:type="paragraph" w:styleId="20">
    <w:name w:val="toc 2"/>
    <w:basedOn w:val="a1"/>
    <w:next w:val="a1"/>
    <w:autoRedefine/>
    <w:uiPriority w:val="39"/>
    <w:unhideWhenUsed/>
    <w:rsid w:val="008F5DBE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8F5DB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../../AppData/Roaming/Tencent/Users/1816770/QQ/WinTemp/RichOle/Y(M2Y6EQE%7bL%7dN6K%5d2F@U%7b%60Q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image" Target="../../AppData/Roaming/Tencent/Users/1816770/QQ/WinTemp/RichOle/QV%7dWW7(20CW%7dVQHE9OXY2%7d3.png" TargetMode="External"/><Relationship Id="rId21" Type="http://schemas.openxmlformats.org/officeDocument/2006/relationships/image" Target="../../AppData/Roaming/Tencent/Users/1816770/QQ/WinTemp/RichOle/L(BMFR6(AOG%60E69N%5bPUMAHD.png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image" Target="../../AppData/Roaming/Tencent/Users/1816770/QQ/WinTemp/RichOle/%7bGK%60STYL%60TLOVVTFL_23%5bT5.png" TargetMode="External"/><Relationship Id="rId50" Type="http://schemas.openxmlformats.org/officeDocument/2006/relationships/image" Target="media/image21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../../AppData/Roaming/Tencent/Users/1816770/QQ/WinTemp/RichOle/6@OH5RIT7B%5dE1%5d9DT%7b78VHN.png" TargetMode="External"/><Relationship Id="rId11" Type="http://schemas.openxmlformats.org/officeDocument/2006/relationships/image" Target="../../AppData/Roaming/Tencent/Users/1816770/QQ/WinTemp/RichOle/PZUE%60OGA%5b8HKZIT8F7W0%5dZN.png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image" Target="../../AppData/Roaming/Tencent/Users/1816770/QQ/WinTemp/RichOle/~8AGA%5dUPK94KU2X2CAF%252JN.png" TargetMode="External"/><Relationship Id="rId40" Type="http://schemas.openxmlformats.org/officeDocument/2006/relationships/image" Target="media/image16.png"/><Relationship Id="rId45" Type="http://schemas.openxmlformats.org/officeDocument/2006/relationships/image" Target="../../AppData/Roaming/Tencent/Users/1816770/QQ/WinTemp/RichOle/3EYH$XTDIHT%60$$0%7d72%7b40A8.png" TargetMode="External"/><Relationship Id="rId53" Type="http://schemas.openxmlformats.org/officeDocument/2006/relationships/image" Target="../../AppData/Roaming/Tencent/Users/1816770/QQ/WinTemp/RichOle/9%7d6E96)VD4JI1XK0%5bKJDDP9.p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19" Type="http://schemas.openxmlformats.org/officeDocument/2006/relationships/image" Target="../../AppData/Roaming/Tencent/Users/1816770/QQ/WinTemp/RichOle/V%7b5TEA%7b@KGH9%5dO5%5d%5b@~3RFM.png" TargetMode="External"/><Relationship Id="rId31" Type="http://schemas.openxmlformats.org/officeDocument/2006/relationships/image" Target="../../AppData/Roaming/Tencent/Users/1816770/QQ/WinTemp/RichOle/JSEYYLRS14~3PU$P7B%60%60CJ3.png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yperlink" Target="https://10.50.134.248/svn/ProjectRecor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../../AppData/Roaming/Tencent/Users/1816770/QQ/WinTemp/RichOle/EX0T8%7bZ%7dQ@MX$~Y2%5bBFJ)UO.png" TargetMode="External"/><Relationship Id="rId30" Type="http://schemas.openxmlformats.org/officeDocument/2006/relationships/image" Target="media/image11.png"/><Relationship Id="rId35" Type="http://schemas.openxmlformats.org/officeDocument/2006/relationships/image" Target="../../AppData/Roaming/Tencent/Users/1816770/QQ/WinTemp/RichOle/A1L~F9Y8TWOL%5d%7d%5dEZ7C%7dY@5.png" TargetMode="External"/><Relationship Id="rId43" Type="http://schemas.openxmlformats.org/officeDocument/2006/relationships/image" Target="../../AppData/Roaming/Tencent/Users/1816770/QQ/WinTemp/RichOle/5%601VN@LZO2V6LJV6$0@VWVL.png" TargetMode="External"/><Relationship Id="rId48" Type="http://schemas.openxmlformats.org/officeDocument/2006/relationships/image" Target="media/image20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../../AppData/Roaming/Tencent/Users/1816770/QQ/WinTemp/RichOle/%7d6C9J@T1IMYA_9GDRD%25)%5d0C.png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../../AppData/Roaming/Tencent/Users/1816770/QQ/WinTemp/RichOle/6JCO7MN6VUKXL%5bL%5b%5bU%25XOMP.png" TargetMode="External"/><Relationship Id="rId25" Type="http://schemas.openxmlformats.org/officeDocument/2006/relationships/image" Target="../../AppData/Roaming/Tencent/Users/1816770/QQ/WinTemp/RichOle/H%7bW47YJRYVRFCI%7dCBKB%5d9L3.png" TargetMode="External"/><Relationship Id="rId33" Type="http://schemas.openxmlformats.org/officeDocument/2006/relationships/image" Target="../../AppData/Roaming/Tencent/Users/1816770/QQ/WinTemp/RichOle/7MP)(KVOK%7dVZ)%25JVE72I%7dYR.png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20" Type="http://schemas.openxmlformats.org/officeDocument/2006/relationships/image" Target="media/image6.png"/><Relationship Id="rId41" Type="http://schemas.openxmlformats.org/officeDocument/2006/relationships/image" Target="../../AppData/Roaming/Tencent/Users/1816770/QQ/WinTemp/RichOle/%5b%60(FHQ5QC%5bJDM(X9$_XZEJE.png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../../AppData/Roaming/Tencent/Users/1816770/QQ/WinTemp/RichOle/VN595X%60E6%60GTWDH%25_3J%7d1F7.png" TargetMode="External"/><Relationship Id="rId23" Type="http://schemas.openxmlformats.org/officeDocument/2006/relationships/image" Target="../../AppData/Roaming/Tencent/Users/1816770/QQ/WinTemp/RichOle/2QA)7R%25~~%5dGZO)LYUP%25CF%7bC.png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image" Target="../../AppData/Roaming/Tencent/Users/1816770/QQ/WinTemp/RichOle/DEA%7dJTP$IQ%7b$33_%5d%7d$1CEFF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\Templates\2052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D86204-AB51-47D0-BC6E-D1CEC2B91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869</TotalTime>
  <Pages>24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 v1.0</dc:title>
  <dc:creator>金威强</dc:creator>
  <cp:keywords/>
  <cp:lastModifiedBy>Vachel Jin</cp:lastModifiedBy>
  <cp:revision>68</cp:revision>
  <cp:lastPrinted>2012-09-04T22:21:00Z</cp:lastPrinted>
  <dcterms:created xsi:type="dcterms:W3CDTF">2015-03-20T06:50:00Z</dcterms:created>
  <dcterms:modified xsi:type="dcterms:W3CDTF">2015-04-28T10:52:00Z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