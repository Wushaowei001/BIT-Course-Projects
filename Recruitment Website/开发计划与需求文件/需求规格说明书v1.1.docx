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20077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20077"/>
                              <a:chOff x="0" y="0"/>
                              <a:chExt cx="3657600" cy="1816056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589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4D57DE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54BCB97C30E4431DA2576042FD0F506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E5D4E">
                                        <w:rPr>
                                          <w:rFonts w:ascii="Microsoft YaHei UI" w:hAnsi="Microsoft YaHei UI" w:hint="eastAsia"/>
                                        </w:rPr>
                                        <w:t>刘哲湘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5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4D57DE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54BCB97C30E4431DA2576042FD0F506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E5D4E">
                                  <w:rPr>
                                    <w:rFonts w:ascii="Microsoft YaHei UI" w:hAnsi="Microsoft YaHei UI" w:hint="eastAsia"/>
                                  </w:rPr>
                                  <w:t>刘哲湘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2E9B6064" wp14:editId="19CDBAE4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0E5D4E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FF9A5EB" wp14:editId="075F0C4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781425" cy="530225"/>
                    <wp:effectExtent l="0" t="0" r="0" b="63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530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5FF1" w:rsidRDefault="000E5D4E">
                                    <w:pPr>
                                      <w:pStyle w:val="a7"/>
                                    </w:pPr>
                                    <w:r>
                                      <w:t>需求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规格</w:t>
                                    </w:r>
                                    <w:r>
                                      <w:t>说明书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F9A5EB" id="文本框 3" o:spid="_x0000_s1029" type="#_x0000_t202" style="position:absolute;margin-left:246.55pt;margin-top:339.75pt;width:297.75pt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5FF1" w:rsidRDefault="000E5D4E">
                              <w:pPr>
                                <w:pStyle w:val="a7"/>
                              </w:pPr>
                              <w:r>
                                <w:t>需求</w:t>
                              </w:r>
                              <w:r>
                                <w:rPr>
                                  <w:rFonts w:hint="eastAsia"/>
                                </w:rPr>
                                <w:t>规格</w:t>
                              </w:r>
                              <w:r>
                                <w:t>说明书</w:t>
                              </w:r>
                              <w:r>
                                <w:rPr>
                                  <w:rFonts w:hint="eastAsia"/>
                                </w:rPr>
                                <w:t>v1.0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sdt>
      <w:sdtPr>
        <w:rPr>
          <w:lang w:val="zh-CN"/>
        </w:rPr>
        <w:id w:val="-2058383840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b/>
          <w:bCs/>
          <w:color w:val="000000" w:themeColor="text1"/>
          <w:sz w:val="24"/>
          <w:szCs w:val="20"/>
        </w:rPr>
      </w:sdtEndPr>
      <w:sdtContent>
        <w:p w:rsidR="008F5DBE" w:rsidRDefault="008F5DBE">
          <w:pPr>
            <w:pStyle w:val="TOC"/>
          </w:pPr>
          <w:r>
            <w:rPr>
              <w:lang w:val="zh-CN"/>
            </w:rPr>
            <w:t>目录</w:t>
          </w:r>
        </w:p>
        <w:p w:rsidR="008F5DBE" w:rsidRDefault="008F5DBE">
          <w:pPr>
            <w:pStyle w:val="10"/>
            <w:tabs>
              <w:tab w:val="right" w:leader="dot" w:pos="71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26739" w:history="1">
            <w:r w:rsidRPr="00CC732F">
              <w:rPr>
                <w:rStyle w:val="af2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40" w:history="1">
            <w:r w:rsidRPr="00CC732F">
              <w:rPr>
                <w:rStyle w:val="af2"/>
                <w:noProof/>
              </w:rPr>
              <w:t>1.1</w:t>
            </w:r>
            <w:r w:rsidRPr="00CC732F">
              <w:rPr>
                <w:rStyle w:val="af2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41" w:history="1">
            <w:r w:rsidRPr="00CC732F">
              <w:rPr>
                <w:rStyle w:val="af2"/>
                <w:noProof/>
              </w:rPr>
              <w:t>1.2</w:t>
            </w:r>
            <w:r w:rsidRPr="00CC732F">
              <w:rPr>
                <w:rStyle w:val="af2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42" w:history="1">
            <w:r w:rsidRPr="00CC732F">
              <w:rPr>
                <w:rStyle w:val="af2"/>
                <w:noProof/>
              </w:rPr>
              <w:t>1.3</w:t>
            </w:r>
            <w:r w:rsidRPr="00CC732F">
              <w:rPr>
                <w:rStyle w:val="af2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43" w:history="1">
            <w:r w:rsidRPr="00CC732F">
              <w:rPr>
                <w:rStyle w:val="af2"/>
                <w:noProof/>
              </w:rPr>
              <w:t>1.4</w:t>
            </w:r>
            <w:r w:rsidRPr="00CC732F">
              <w:rPr>
                <w:rStyle w:val="af2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10"/>
            <w:tabs>
              <w:tab w:val="left" w:pos="840"/>
              <w:tab w:val="right" w:leader="dot" w:pos="7190"/>
            </w:tabs>
            <w:rPr>
              <w:noProof/>
            </w:rPr>
          </w:pPr>
          <w:hyperlink w:anchor="_Toc414726744" w:history="1">
            <w:r w:rsidRPr="00CC732F">
              <w:rPr>
                <w:rStyle w:val="af2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CC732F">
              <w:rPr>
                <w:rStyle w:val="af2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45" w:history="1">
            <w:r w:rsidRPr="00CC732F">
              <w:rPr>
                <w:rStyle w:val="af2"/>
                <w:noProof/>
              </w:rPr>
              <w:t>1.1</w:t>
            </w:r>
            <w:r w:rsidRPr="00CC732F">
              <w:rPr>
                <w:rStyle w:val="af2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10"/>
            <w:tabs>
              <w:tab w:val="left" w:pos="840"/>
              <w:tab w:val="right" w:leader="dot" w:pos="7190"/>
            </w:tabs>
            <w:rPr>
              <w:noProof/>
            </w:rPr>
          </w:pPr>
          <w:hyperlink w:anchor="_Toc414726746" w:history="1">
            <w:r w:rsidRPr="00CC732F">
              <w:rPr>
                <w:rStyle w:val="af2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CC732F">
              <w:rPr>
                <w:rStyle w:val="af2"/>
                <w:rFonts w:hint="eastAsia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47" w:history="1">
            <w:r w:rsidRPr="00CC732F">
              <w:rPr>
                <w:rStyle w:val="af2"/>
                <w:noProof/>
              </w:rPr>
              <w:t>2.1</w:t>
            </w:r>
            <w:r w:rsidRPr="00CC732F">
              <w:rPr>
                <w:rStyle w:val="af2"/>
                <w:rFonts w:hint="eastAsia"/>
                <w:noProof/>
              </w:rPr>
              <w:t>首页展示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48" w:history="1">
            <w:r w:rsidRPr="00CC732F">
              <w:rPr>
                <w:rStyle w:val="af2"/>
                <w:noProof/>
              </w:rPr>
              <w:t>2.1.1</w:t>
            </w:r>
            <w:r w:rsidRPr="00CC732F">
              <w:rPr>
                <w:rStyle w:val="af2"/>
                <w:rFonts w:hint="eastAsia"/>
                <w:noProof/>
              </w:rPr>
              <w:t>导航栏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49" w:history="1">
            <w:r w:rsidRPr="00CC732F">
              <w:rPr>
                <w:rStyle w:val="af2"/>
                <w:noProof/>
              </w:rPr>
              <w:t>2.1.2</w:t>
            </w:r>
            <w:r w:rsidRPr="00CC732F">
              <w:rPr>
                <w:rStyle w:val="af2"/>
                <w:rFonts w:hint="eastAsia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0" w:history="1">
            <w:r w:rsidRPr="00CC732F">
              <w:rPr>
                <w:rStyle w:val="af2"/>
                <w:noProof/>
              </w:rPr>
              <w:t>2.1.3</w:t>
            </w:r>
            <w:r w:rsidRPr="00CC732F">
              <w:rPr>
                <w:rStyle w:val="af2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1" w:history="1">
            <w:r w:rsidRPr="00CC732F">
              <w:rPr>
                <w:rStyle w:val="af2"/>
                <w:noProof/>
              </w:rPr>
              <w:t>2.1.4</w:t>
            </w:r>
            <w:r w:rsidRPr="00CC732F">
              <w:rPr>
                <w:rStyle w:val="af2"/>
                <w:rFonts w:hint="eastAsia"/>
                <w:noProof/>
              </w:rPr>
              <w:t>快速搜索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2" w:history="1">
            <w:r w:rsidRPr="00CC732F">
              <w:rPr>
                <w:rStyle w:val="af2"/>
                <w:noProof/>
              </w:rPr>
              <w:t>2.1.5</w:t>
            </w:r>
            <w:r w:rsidRPr="00CC732F">
              <w:rPr>
                <w:rStyle w:val="af2"/>
                <w:rFonts w:hint="eastAsia"/>
                <w:noProof/>
              </w:rPr>
              <w:t>动态显示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3" w:history="1">
            <w:r w:rsidRPr="00CC732F">
              <w:rPr>
                <w:rStyle w:val="af2"/>
                <w:noProof/>
              </w:rPr>
              <w:t>2.1.6</w:t>
            </w:r>
            <w:r w:rsidRPr="00CC732F">
              <w:rPr>
                <w:rStyle w:val="af2"/>
                <w:rFonts w:hint="eastAsia"/>
                <w:noProof/>
              </w:rPr>
              <w:t>视频网站链接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4" w:history="1">
            <w:r w:rsidRPr="00CC732F">
              <w:rPr>
                <w:rStyle w:val="af2"/>
                <w:noProof/>
              </w:rPr>
              <w:t>2.1.7</w:t>
            </w:r>
            <w:r w:rsidRPr="00CC732F">
              <w:rPr>
                <w:rStyle w:val="af2"/>
                <w:rFonts w:hint="eastAsia"/>
                <w:noProof/>
              </w:rPr>
              <w:t>热门职位展示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5" w:history="1">
            <w:r w:rsidRPr="00CC732F">
              <w:rPr>
                <w:rStyle w:val="af2"/>
                <w:noProof/>
              </w:rPr>
              <w:t>2.1.8</w:t>
            </w:r>
            <w:r w:rsidRPr="00CC732F">
              <w:rPr>
                <w:rStyle w:val="af2"/>
                <w:rFonts w:hint="eastAsia"/>
                <w:noProof/>
              </w:rPr>
              <w:t>知名企业主页入口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56" w:history="1">
            <w:r w:rsidRPr="00CC732F">
              <w:rPr>
                <w:rStyle w:val="af2"/>
                <w:noProof/>
              </w:rPr>
              <w:t>2.2</w:t>
            </w:r>
            <w:r w:rsidRPr="00CC732F">
              <w:rPr>
                <w:rStyle w:val="af2"/>
                <w:rFonts w:hint="eastAsia"/>
                <w:noProof/>
              </w:rPr>
              <w:t>个人首页（求职者）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7" w:history="1">
            <w:r w:rsidRPr="00CC732F">
              <w:rPr>
                <w:rStyle w:val="af2"/>
                <w:noProof/>
              </w:rPr>
              <w:t>2.2.1</w:t>
            </w:r>
            <w:r w:rsidRPr="00CC732F">
              <w:rPr>
                <w:rStyle w:val="af2"/>
                <w:rFonts w:hint="eastAsia"/>
                <w:noProof/>
              </w:rPr>
              <w:t>导航栏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8" w:history="1">
            <w:r w:rsidRPr="00CC732F">
              <w:rPr>
                <w:rStyle w:val="af2"/>
                <w:noProof/>
              </w:rPr>
              <w:t>2.2.2</w:t>
            </w:r>
            <w:r w:rsidRPr="00CC732F">
              <w:rPr>
                <w:rStyle w:val="af2"/>
                <w:rFonts w:hint="eastAsia"/>
                <w:noProof/>
              </w:rPr>
              <w:t>个人资料完善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59" w:history="1">
            <w:r w:rsidRPr="00CC732F">
              <w:rPr>
                <w:rStyle w:val="af2"/>
                <w:noProof/>
              </w:rPr>
              <w:t>2.2.3</w:t>
            </w:r>
            <w:r w:rsidRPr="00CC732F">
              <w:rPr>
                <w:rStyle w:val="af2"/>
                <w:rFonts w:hint="eastAsia"/>
                <w:noProof/>
              </w:rPr>
              <w:t>站内信息显示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0" w:history="1">
            <w:r w:rsidRPr="00CC732F">
              <w:rPr>
                <w:rStyle w:val="af2"/>
                <w:noProof/>
              </w:rPr>
              <w:t>2.2.4</w:t>
            </w:r>
            <w:r w:rsidRPr="00CC732F">
              <w:rPr>
                <w:rStyle w:val="af2"/>
                <w:rFonts w:hint="eastAsia"/>
                <w:noProof/>
              </w:rPr>
              <w:t>推荐职位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1" w:history="1">
            <w:r w:rsidRPr="00CC732F">
              <w:rPr>
                <w:rStyle w:val="af2"/>
                <w:noProof/>
              </w:rPr>
              <w:t>2.2.5</w:t>
            </w:r>
            <w:r w:rsidRPr="00CC732F">
              <w:rPr>
                <w:rStyle w:val="af2"/>
                <w:rFonts w:hint="eastAsia"/>
                <w:noProof/>
              </w:rPr>
              <w:t>简历状态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2" w:history="1">
            <w:r w:rsidRPr="00CC732F">
              <w:rPr>
                <w:rStyle w:val="af2"/>
                <w:noProof/>
              </w:rPr>
              <w:t>2.2.6</w:t>
            </w:r>
            <w:r w:rsidRPr="00CC732F">
              <w:rPr>
                <w:rStyle w:val="af2"/>
                <w:rFonts w:hint="eastAsia"/>
                <w:noProof/>
              </w:rPr>
              <w:t>毕业倒计时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3" w:history="1">
            <w:r w:rsidRPr="00CC732F">
              <w:rPr>
                <w:rStyle w:val="af2"/>
                <w:noProof/>
              </w:rPr>
              <w:t>2.2.7</w:t>
            </w:r>
            <w:r w:rsidRPr="00CC732F">
              <w:rPr>
                <w:rStyle w:val="af2"/>
                <w:rFonts w:hint="eastAsia"/>
                <w:noProof/>
              </w:rPr>
              <w:t>论坛缩略图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64" w:history="1">
            <w:r w:rsidRPr="00CC732F">
              <w:rPr>
                <w:rStyle w:val="af2"/>
                <w:noProof/>
              </w:rPr>
              <w:t>2.3</w:t>
            </w:r>
            <w:r w:rsidRPr="00CC732F">
              <w:rPr>
                <w:rStyle w:val="af2"/>
                <w:rFonts w:hint="eastAsia"/>
                <w:noProof/>
              </w:rPr>
              <w:t>公司首页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5" w:history="1">
            <w:r w:rsidRPr="00CC732F">
              <w:rPr>
                <w:rStyle w:val="af2"/>
                <w:noProof/>
              </w:rPr>
              <w:t>2.3.1</w:t>
            </w:r>
            <w:r w:rsidRPr="00CC732F">
              <w:rPr>
                <w:rStyle w:val="af2"/>
                <w:rFonts w:hint="eastAsia"/>
                <w:noProof/>
              </w:rPr>
              <w:t>公司简介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6" w:history="1">
            <w:r w:rsidRPr="00CC732F">
              <w:rPr>
                <w:rStyle w:val="af2"/>
                <w:noProof/>
              </w:rPr>
              <w:t>2.3.2</w:t>
            </w:r>
            <w:r w:rsidRPr="00CC732F">
              <w:rPr>
                <w:rStyle w:val="af2"/>
                <w:rFonts w:hint="eastAsia"/>
                <w:noProof/>
              </w:rPr>
              <w:t>公司内快捷搜索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7" w:history="1">
            <w:r w:rsidRPr="00CC732F">
              <w:rPr>
                <w:rStyle w:val="af2"/>
                <w:noProof/>
              </w:rPr>
              <w:t>2.3.3</w:t>
            </w:r>
            <w:r w:rsidRPr="00CC732F">
              <w:rPr>
                <w:rStyle w:val="af2"/>
                <w:rFonts w:hint="eastAsia"/>
                <w:noProof/>
              </w:rPr>
              <w:t>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68" w:history="1">
            <w:r w:rsidRPr="00CC732F">
              <w:rPr>
                <w:rStyle w:val="af2"/>
                <w:noProof/>
              </w:rPr>
              <w:t>2.4</w:t>
            </w:r>
            <w:r w:rsidRPr="00CC732F">
              <w:rPr>
                <w:rStyle w:val="af2"/>
                <w:rFonts w:hint="eastAsia"/>
                <w:noProof/>
              </w:rPr>
              <w:t>找职位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69" w:history="1">
            <w:r w:rsidRPr="00CC732F">
              <w:rPr>
                <w:rStyle w:val="af2"/>
                <w:noProof/>
              </w:rPr>
              <w:t>2.4.1</w:t>
            </w:r>
            <w:r w:rsidRPr="00CC732F">
              <w:rPr>
                <w:rStyle w:val="af2"/>
                <w:rFonts w:hint="eastAsia"/>
                <w:noProof/>
              </w:rPr>
              <w:t>关键词搜索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0" w:history="1">
            <w:r w:rsidRPr="00CC732F">
              <w:rPr>
                <w:rStyle w:val="af2"/>
                <w:noProof/>
              </w:rPr>
              <w:t>2.4.2</w:t>
            </w:r>
            <w:r w:rsidRPr="00CC732F">
              <w:rPr>
                <w:rStyle w:val="af2"/>
                <w:rFonts w:hint="eastAsia"/>
                <w:noProof/>
              </w:rPr>
              <w:t>友情链接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1" w:history="1">
            <w:r w:rsidRPr="00CC732F">
              <w:rPr>
                <w:rStyle w:val="af2"/>
                <w:noProof/>
              </w:rPr>
              <w:t>2.4.3</w:t>
            </w:r>
            <w:r w:rsidRPr="00CC732F">
              <w:rPr>
                <w:rStyle w:val="af2"/>
                <w:rFonts w:hint="eastAsia"/>
                <w:noProof/>
              </w:rPr>
              <w:t>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72" w:history="1">
            <w:r w:rsidRPr="00CC732F">
              <w:rPr>
                <w:rStyle w:val="af2"/>
                <w:noProof/>
              </w:rPr>
              <w:t>2.5</w:t>
            </w:r>
            <w:r w:rsidRPr="00CC732F">
              <w:rPr>
                <w:rStyle w:val="af2"/>
                <w:rFonts w:hint="eastAsia"/>
                <w:noProof/>
              </w:rPr>
              <w:t>个人投递职位管理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3" w:history="1">
            <w:r w:rsidRPr="00CC732F">
              <w:rPr>
                <w:rStyle w:val="af2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74" w:history="1">
            <w:r w:rsidRPr="00CC732F">
              <w:rPr>
                <w:rStyle w:val="af2"/>
                <w:noProof/>
              </w:rPr>
              <w:t>2.6</w:t>
            </w:r>
            <w:r w:rsidRPr="00CC732F">
              <w:rPr>
                <w:rStyle w:val="af2"/>
                <w:rFonts w:hint="eastAsia"/>
                <w:noProof/>
              </w:rPr>
              <w:t>校友查找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5" w:history="1">
            <w:r w:rsidRPr="00CC732F">
              <w:rPr>
                <w:rStyle w:val="af2"/>
                <w:noProof/>
              </w:rPr>
              <w:t>2.6.1</w:t>
            </w:r>
            <w:r w:rsidRPr="00CC732F">
              <w:rPr>
                <w:rStyle w:val="af2"/>
                <w:rFonts w:hint="eastAsia"/>
                <w:noProof/>
              </w:rPr>
              <w:t>已完善个人信息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6" w:history="1">
            <w:r w:rsidRPr="00CC732F">
              <w:rPr>
                <w:rStyle w:val="af2"/>
                <w:noProof/>
              </w:rPr>
              <w:t>2.6.2</w:t>
            </w:r>
            <w:r w:rsidRPr="00CC732F">
              <w:rPr>
                <w:rStyle w:val="af2"/>
                <w:rFonts w:hint="eastAsia"/>
                <w:noProof/>
              </w:rPr>
              <w:t>推荐可能认识的校友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77" w:history="1">
            <w:r w:rsidRPr="00CC732F">
              <w:rPr>
                <w:rStyle w:val="af2"/>
                <w:noProof/>
              </w:rPr>
              <w:t>2.7</w:t>
            </w:r>
            <w:r w:rsidRPr="00CC732F">
              <w:rPr>
                <w:rStyle w:val="af2"/>
                <w:rFonts w:hint="eastAsia"/>
                <w:noProof/>
              </w:rPr>
              <w:t>人脉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8" w:history="1">
            <w:r w:rsidRPr="00CC732F">
              <w:rPr>
                <w:rStyle w:val="af2"/>
                <w:noProof/>
              </w:rPr>
              <w:t>2.7.1</w:t>
            </w:r>
            <w:r w:rsidRPr="00CC732F">
              <w:rPr>
                <w:rStyle w:val="af2"/>
                <w:rFonts w:hint="eastAsia"/>
                <w:noProof/>
              </w:rPr>
              <w:t>人脉圈子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79" w:history="1">
            <w:r w:rsidRPr="00CC732F">
              <w:rPr>
                <w:rStyle w:val="af2"/>
                <w:noProof/>
              </w:rPr>
              <w:t>2.7.2</w:t>
            </w:r>
            <w:r w:rsidRPr="00CC732F">
              <w:rPr>
                <w:rStyle w:val="af2"/>
                <w:rFonts w:hint="eastAsia"/>
                <w:noProof/>
              </w:rPr>
              <w:t>公司圈子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80" w:history="1">
            <w:r w:rsidRPr="00CC732F">
              <w:rPr>
                <w:rStyle w:val="af2"/>
                <w:noProof/>
              </w:rPr>
              <w:t>2.8</w:t>
            </w:r>
            <w:r w:rsidRPr="00CC732F">
              <w:rPr>
                <w:rStyle w:val="af2"/>
                <w:rFonts w:hint="eastAsia"/>
                <w:noProof/>
              </w:rPr>
              <w:t>论坛（海归路上）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1" w:history="1">
            <w:r w:rsidRPr="00CC732F">
              <w:rPr>
                <w:rStyle w:val="af2"/>
                <w:noProof/>
              </w:rPr>
              <w:t>2.8.1</w:t>
            </w:r>
            <w:r w:rsidRPr="00CC732F">
              <w:rPr>
                <w:rStyle w:val="af2"/>
                <w:rFonts w:hint="eastAsia"/>
                <w:noProof/>
              </w:rPr>
              <w:t>磁帖展示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2" w:history="1">
            <w:r w:rsidRPr="00CC732F">
              <w:rPr>
                <w:rStyle w:val="af2"/>
                <w:noProof/>
              </w:rPr>
              <w:t>2.8.2</w:t>
            </w:r>
            <w:r w:rsidRPr="00CC732F">
              <w:rPr>
                <w:rStyle w:val="af2"/>
                <w:rFonts w:hint="eastAsia"/>
                <w:noProof/>
              </w:rPr>
              <w:t>话题展示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3" w:history="1">
            <w:r w:rsidRPr="00CC732F">
              <w:rPr>
                <w:rStyle w:val="af2"/>
                <w:noProof/>
              </w:rPr>
              <w:t>2.8.3</w:t>
            </w:r>
            <w:r w:rsidRPr="00CC732F">
              <w:rPr>
                <w:rStyle w:val="af2"/>
                <w:rFonts w:hint="eastAsia"/>
                <w:noProof/>
              </w:rPr>
              <w:t>搜索问题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4" w:history="1">
            <w:r w:rsidRPr="00CC732F">
              <w:rPr>
                <w:rStyle w:val="af2"/>
                <w:noProof/>
              </w:rPr>
              <w:t>2.8.4</w:t>
            </w:r>
            <w:r w:rsidRPr="00CC732F">
              <w:rPr>
                <w:rStyle w:val="af2"/>
                <w:rFonts w:hint="eastAsia"/>
                <w:noProof/>
              </w:rPr>
              <w:t>快速提问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5" w:history="1">
            <w:r w:rsidRPr="00CC732F">
              <w:rPr>
                <w:rStyle w:val="af2"/>
                <w:noProof/>
              </w:rPr>
              <w:t>2.8.5</w:t>
            </w:r>
            <w:r w:rsidRPr="00CC732F">
              <w:rPr>
                <w:rStyle w:val="af2"/>
                <w:rFonts w:hint="eastAsia"/>
                <w:noProof/>
              </w:rPr>
              <w:t>热门板块展示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6" w:history="1">
            <w:r w:rsidRPr="00CC732F">
              <w:rPr>
                <w:rStyle w:val="af2"/>
                <w:noProof/>
              </w:rPr>
              <w:t>2.8.6</w:t>
            </w:r>
            <w:r w:rsidRPr="00CC732F">
              <w:rPr>
                <w:rStyle w:val="af2"/>
                <w:rFonts w:hint="eastAsia"/>
                <w:noProof/>
              </w:rPr>
              <w:t>热议话题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7" w:history="1">
            <w:r w:rsidRPr="00CC732F">
              <w:rPr>
                <w:rStyle w:val="af2"/>
                <w:noProof/>
              </w:rPr>
              <w:t>2.8.7</w:t>
            </w:r>
            <w:r w:rsidRPr="00CC732F">
              <w:rPr>
                <w:rStyle w:val="af2"/>
                <w:rFonts w:hint="eastAsia"/>
                <w:noProof/>
              </w:rPr>
              <w:t>广告投放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88" w:history="1">
            <w:r w:rsidRPr="00CC732F">
              <w:rPr>
                <w:rStyle w:val="af2"/>
                <w:noProof/>
              </w:rPr>
              <w:t>2.8.8</w:t>
            </w:r>
            <w:r w:rsidRPr="00CC732F">
              <w:rPr>
                <w:rStyle w:val="af2"/>
                <w:rFonts w:hint="eastAsia"/>
                <w:noProof/>
              </w:rPr>
              <w:t>帖内展示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89" w:history="1">
            <w:r w:rsidRPr="00CC732F">
              <w:rPr>
                <w:rStyle w:val="af2"/>
                <w:noProof/>
              </w:rPr>
              <w:t>2.9HR</w:t>
            </w:r>
            <w:r w:rsidRPr="00CC732F">
              <w:rPr>
                <w:rStyle w:val="af2"/>
                <w:rFonts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0" w:history="1">
            <w:r w:rsidRPr="00CC732F">
              <w:rPr>
                <w:rStyle w:val="af2"/>
                <w:noProof/>
              </w:rPr>
              <w:t>2.9.1</w:t>
            </w:r>
            <w:r w:rsidRPr="00CC732F">
              <w:rPr>
                <w:rStyle w:val="af2"/>
                <w:rFonts w:hint="eastAsia"/>
                <w:noProof/>
              </w:rPr>
              <w:t>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1" w:history="1">
            <w:r w:rsidRPr="00CC732F">
              <w:rPr>
                <w:rStyle w:val="af2"/>
                <w:noProof/>
              </w:rPr>
              <w:t>2.9.2</w:t>
            </w:r>
            <w:r w:rsidRPr="00CC732F">
              <w:rPr>
                <w:rStyle w:val="af2"/>
                <w:rFonts w:hint="eastAsia"/>
                <w:noProof/>
              </w:rPr>
              <w:t>推荐简历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2" w:history="1">
            <w:r w:rsidRPr="00CC732F">
              <w:rPr>
                <w:rStyle w:val="af2"/>
                <w:noProof/>
              </w:rPr>
              <w:t>2.9.3</w:t>
            </w:r>
            <w:r w:rsidRPr="00CC732F">
              <w:rPr>
                <w:rStyle w:val="af2"/>
                <w:rFonts w:hint="eastAsia"/>
                <w:noProof/>
              </w:rPr>
              <w:t>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93" w:history="1">
            <w:r w:rsidRPr="00CC732F">
              <w:rPr>
                <w:rStyle w:val="af2"/>
                <w:noProof/>
              </w:rPr>
              <w:t>2.10</w:t>
            </w:r>
            <w:r w:rsidRPr="00CC732F">
              <w:rPr>
                <w:rStyle w:val="af2"/>
                <w:rFonts w:hint="eastAsia"/>
                <w:noProof/>
              </w:rPr>
              <w:t>简历管理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4" w:history="1">
            <w:r w:rsidRPr="00CC732F">
              <w:rPr>
                <w:rStyle w:val="af2"/>
                <w:noProof/>
              </w:rPr>
              <w:t>2.10.1</w:t>
            </w:r>
            <w:r w:rsidRPr="00CC732F">
              <w:rPr>
                <w:rStyle w:val="af2"/>
                <w:rFonts w:hint="eastAsia"/>
                <w:noProof/>
              </w:rPr>
              <w:t>简历内容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5" w:history="1">
            <w:r w:rsidRPr="00CC732F">
              <w:rPr>
                <w:rStyle w:val="af2"/>
                <w:noProof/>
              </w:rPr>
              <w:t>2.10.2</w:t>
            </w:r>
            <w:r w:rsidRPr="00CC732F">
              <w:rPr>
                <w:rStyle w:val="af2"/>
                <w:rFonts w:hint="eastAsia"/>
                <w:noProof/>
              </w:rPr>
              <w:t>简历状态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96" w:history="1">
            <w:r w:rsidRPr="00CC732F">
              <w:rPr>
                <w:rStyle w:val="af2"/>
                <w:noProof/>
              </w:rPr>
              <w:t>2.11</w:t>
            </w:r>
            <w:r w:rsidRPr="00CC732F">
              <w:rPr>
                <w:rStyle w:val="af2"/>
                <w:rFonts w:hint="eastAsia"/>
                <w:noProof/>
              </w:rPr>
              <w:t>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7" w:history="1">
            <w:r w:rsidRPr="00CC732F">
              <w:rPr>
                <w:rStyle w:val="af2"/>
                <w:noProof/>
              </w:rPr>
              <w:t>2.11.1</w:t>
            </w:r>
            <w:r w:rsidRPr="00CC732F">
              <w:rPr>
                <w:rStyle w:val="af2"/>
                <w:rFonts w:hint="eastAsia"/>
                <w:noProof/>
              </w:rPr>
              <w:t>职位内容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798" w:history="1">
            <w:r w:rsidRPr="00CC732F">
              <w:rPr>
                <w:rStyle w:val="af2"/>
                <w:noProof/>
              </w:rPr>
              <w:t>2.11.2</w:t>
            </w:r>
            <w:r w:rsidRPr="00CC732F">
              <w:rPr>
                <w:rStyle w:val="af2"/>
                <w:rFonts w:hint="eastAsia"/>
                <w:noProof/>
              </w:rPr>
              <w:t>职位状态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799" w:history="1">
            <w:r w:rsidRPr="00CC732F">
              <w:rPr>
                <w:rStyle w:val="af2"/>
                <w:noProof/>
              </w:rPr>
              <w:t>2.12</w:t>
            </w:r>
            <w:r w:rsidRPr="00CC732F">
              <w:rPr>
                <w:rStyle w:val="af2"/>
                <w:rFonts w:hint="eastAsia"/>
                <w:noProof/>
              </w:rPr>
              <w:t>个人简历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0" w:history="1">
            <w:r w:rsidRPr="00CC732F">
              <w:rPr>
                <w:rStyle w:val="af2"/>
                <w:noProof/>
              </w:rPr>
              <w:t>2.12.1</w:t>
            </w:r>
            <w:r w:rsidRPr="00CC732F">
              <w:rPr>
                <w:rStyle w:val="af2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1" w:history="1">
            <w:r w:rsidRPr="00CC732F">
              <w:rPr>
                <w:rStyle w:val="af2"/>
                <w:noProof/>
              </w:rPr>
              <w:t>2.12.2</w:t>
            </w:r>
            <w:r w:rsidRPr="00CC732F">
              <w:rPr>
                <w:rStyle w:val="af2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10"/>
            <w:tabs>
              <w:tab w:val="right" w:leader="dot" w:pos="7190"/>
            </w:tabs>
            <w:rPr>
              <w:noProof/>
            </w:rPr>
          </w:pPr>
          <w:hyperlink w:anchor="_Toc414726802" w:history="1">
            <w:r w:rsidRPr="00CC732F">
              <w:rPr>
                <w:rStyle w:val="af2"/>
                <w:rFonts w:hint="eastAsia"/>
                <w:noProof/>
              </w:rPr>
              <w:t>三、</w:t>
            </w:r>
            <w:r w:rsidRPr="00CC732F">
              <w:rPr>
                <w:rStyle w:val="af2"/>
                <w:noProof/>
              </w:rPr>
              <w:t xml:space="preserve">    </w:t>
            </w:r>
            <w:r w:rsidRPr="00CC732F">
              <w:rPr>
                <w:rStyle w:val="af2"/>
                <w:rFonts w:hint="eastAsia"/>
                <w:noProof/>
              </w:rPr>
              <w:t>软硬件以及其他外部接口需求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03" w:history="1">
            <w:r w:rsidRPr="00CC732F">
              <w:rPr>
                <w:rStyle w:val="af2"/>
                <w:noProof/>
              </w:rPr>
              <w:t>3.1</w:t>
            </w:r>
            <w:r w:rsidRPr="00CC732F">
              <w:rPr>
                <w:rStyle w:val="af2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4" w:history="1">
            <w:r w:rsidRPr="00CC732F">
              <w:rPr>
                <w:rStyle w:val="af2"/>
                <w:rFonts w:hint="eastAsia"/>
                <w:noProof/>
              </w:rPr>
              <w:t>人机界面风格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5" w:history="1">
            <w:r w:rsidRPr="00CC732F">
              <w:rPr>
                <w:rStyle w:val="af2"/>
                <w:rFonts w:hint="eastAsia"/>
                <w:noProof/>
              </w:rPr>
              <w:t>屏幕布局和解决方案的限制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6" w:history="1">
            <w:r w:rsidRPr="00CC732F">
              <w:rPr>
                <w:rStyle w:val="af2"/>
                <w:rFonts w:hint="eastAsia"/>
                <w:noProof/>
              </w:rPr>
              <w:t>标准按钮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7" w:history="1">
            <w:r w:rsidRPr="00CC732F">
              <w:rPr>
                <w:rStyle w:val="af2"/>
                <w:rFonts w:hint="eastAsia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8" w:history="1">
            <w:r w:rsidRPr="00CC732F">
              <w:rPr>
                <w:rStyle w:val="af2"/>
                <w:rFonts w:hint="eastAsia"/>
                <w:noProof/>
              </w:rPr>
              <w:t>快捷键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09" w:history="1">
            <w:r w:rsidRPr="00CC732F">
              <w:rPr>
                <w:rStyle w:val="af2"/>
                <w:rFonts w:hint="eastAsia"/>
                <w:noProof/>
              </w:rPr>
              <w:t>错误信息提示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10" w:history="1">
            <w:r w:rsidRPr="00CC732F">
              <w:rPr>
                <w:rStyle w:val="af2"/>
                <w:noProof/>
              </w:rPr>
              <w:t>3.2</w:t>
            </w:r>
            <w:r w:rsidRPr="00CC732F">
              <w:rPr>
                <w:rStyle w:val="af2"/>
                <w:rFonts w:hint="eastAsia"/>
                <w:noProof/>
              </w:rPr>
              <w:t>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11" w:history="1">
            <w:r w:rsidRPr="00CC732F">
              <w:rPr>
                <w:rStyle w:val="af2"/>
                <w:noProof/>
              </w:rPr>
              <w:t>3.3</w:t>
            </w:r>
            <w:r w:rsidRPr="00CC732F">
              <w:rPr>
                <w:rStyle w:val="af2"/>
                <w:rFonts w:hint="eastAsia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12" w:history="1">
            <w:r w:rsidRPr="00CC732F">
              <w:rPr>
                <w:rStyle w:val="af2"/>
                <w:noProof/>
              </w:rPr>
              <w:t>3.4</w:t>
            </w:r>
            <w:r w:rsidRPr="00CC732F">
              <w:rPr>
                <w:rStyle w:val="af2"/>
                <w:rFonts w:hint="eastAsia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13" w:history="1">
            <w:r w:rsidRPr="00CC732F">
              <w:rPr>
                <w:rStyle w:val="af2"/>
                <w:noProof/>
              </w:rPr>
              <w:t>3.5</w:t>
            </w:r>
            <w:r w:rsidRPr="00CC732F">
              <w:rPr>
                <w:rStyle w:val="af2"/>
                <w:rFonts w:hint="eastAsia"/>
                <w:noProof/>
              </w:rPr>
              <w:t>通信需求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10"/>
            <w:tabs>
              <w:tab w:val="right" w:leader="dot" w:pos="7190"/>
            </w:tabs>
            <w:rPr>
              <w:noProof/>
            </w:rPr>
          </w:pPr>
          <w:hyperlink w:anchor="_Toc414726814" w:history="1">
            <w:r w:rsidRPr="00CC732F">
              <w:rPr>
                <w:rStyle w:val="af2"/>
                <w:rFonts w:hint="eastAsia"/>
                <w:noProof/>
              </w:rPr>
              <w:t>四、</w:t>
            </w:r>
            <w:r w:rsidRPr="00CC732F">
              <w:rPr>
                <w:rStyle w:val="af2"/>
                <w:noProof/>
              </w:rPr>
              <w:t xml:space="preserve">    </w:t>
            </w:r>
            <w:r w:rsidRPr="00CC732F">
              <w:rPr>
                <w:rStyle w:val="af2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15" w:history="1">
            <w:r w:rsidRPr="00CC732F">
              <w:rPr>
                <w:rStyle w:val="af2"/>
                <w:noProof/>
              </w:rPr>
              <w:t>4.1</w:t>
            </w:r>
            <w:r w:rsidRPr="00CC732F">
              <w:rPr>
                <w:rStyle w:val="af2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16" w:history="1">
            <w:r w:rsidRPr="00CC732F">
              <w:rPr>
                <w:rStyle w:val="af2"/>
                <w:noProof/>
              </w:rPr>
              <w:t>4.1.1</w:t>
            </w:r>
            <w:r w:rsidRPr="00CC732F">
              <w:rPr>
                <w:rStyle w:val="af2"/>
                <w:rFonts w:hint="eastAsia"/>
                <w:noProof/>
              </w:rPr>
              <w:t>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17" w:history="1">
            <w:r w:rsidRPr="00CC732F">
              <w:rPr>
                <w:rStyle w:val="af2"/>
                <w:noProof/>
              </w:rPr>
              <w:t>4.1.2</w:t>
            </w:r>
            <w:r w:rsidRPr="00CC732F">
              <w:rPr>
                <w:rStyle w:val="af2"/>
                <w:rFonts w:hint="eastAsia"/>
                <w:noProof/>
              </w:rPr>
              <w:t>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18" w:history="1">
            <w:r w:rsidRPr="00CC732F">
              <w:rPr>
                <w:rStyle w:val="af2"/>
                <w:noProof/>
              </w:rPr>
              <w:t>4.2</w:t>
            </w:r>
            <w:r w:rsidRPr="00CC732F">
              <w:rPr>
                <w:rStyle w:val="af2"/>
                <w:rFonts w:hint="eastAsia"/>
                <w:noProof/>
              </w:rPr>
              <w:t>安全需求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19" w:history="1">
            <w:r w:rsidRPr="00CC732F">
              <w:rPr>
                <w:rStyle w:val="af2"/>
                <w:noProof/>
              </w:rPr>
              <w:t>4.2.1</w:t>
            </w:r>
            <w:r w:rsidRPr="00CC732F">
              <w:rPr>
                <w:rStyle w:val="af2"/>
                <w:rFonts w:hint="eastAsia"/>
                <w:noProof/>
              </w:rPr>
              <w:t>网络安全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30"/>
            <w:tabs>
              <w:tab w:val="right" w:leader="dot" w:pos="7190"/>
            </w:tabs>
            <w:ind w:left="960"/>
            <w:rPr>
              <w:noProof/>
            </w:rPr>
          </w:pPr>
          <w:hyperlink w:anchor="_Toc414726820" w:history="1">
            <w:r w:rsidRPr="00CC732F">
              <w:rPr>
                <w:rStyle w:val="af2"/>
                <w:noProof/>
              </w:rPr>
              <w:t>4.2.2</w:t>
            </w:r>
            <w:r w:rsidRPr="00CC732F">
              <w:rPr>
                <w:rStyle w:val="af2"/>
                <w:rFonts w:hint="eastAsia"/>
                <w:noProof/>
              </w:rPr>
              <w:t>系统安全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pPr>
            <w:pStyle w:val="20"/>
            <w:tabs>
              <w:tab w:val="right" w:leader="dot" w:pos="7190"/>
            </w:tabs>
            <w:ind w:left="480"/>
            <w:rPr>
              <w:noProof/>
            </w:rPr>
          </w:pPr>
          <w:hyperlink w:anchor="_Toc414726821" w:history="1">
            <w:r w:rsidRPr="00CC732F">
              <w:rPr>
                <w:rStyle w:val="af2"/>
                <w:noProof/>
              </w:rPr>
              <w:t>4.3</w:t>
            </w:r>
            <w:r w:rsidRPr="00CC732F">
              <w:rPr>
                <w:rStyle w:val="af2"/>
                <w:rFonts w:hint="eastAsia"/>
                <w:noProof/>
              </w:rPr>
              <w:t>扩展性需求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DBE" w:rsidRDefault="008F5DBE">
          <w:r>
            <w:rPr>
              <w:b/>
              <w:bCs/>
              <w:lang w:val="zh-CN"/>
            </w:rPr>
            <w:fldChar w:fldCharType="end"/>
          </w:r>
        </w:p>
      </w:sdtContent>
    </w:sdt>
    <w:p w:rsidR="009C5FF1" w:rsidRDefault="00F87F6B" w:rsidP="007C2295">
      <w:pPr>
        <w:pStyle w:val="1"/>
      </w:pPr>
      <w:bookmarkStart w:id="1" w:name="_Toc414726739"/>
      <w:r>
        <w:lastRenderedPageBreak/>
        <w:t>引言</w:t>
      </w:r>
      <w:bookmarkEnd w:id="1"/>
    </w:p>
    <w:p w:rsidR="00F87F6B" w:rsidRDefault="00F87F6B" w:rsidP="00F87F6B">
      <w:pPr>
        <w:pStyle w:val="2"/>
      </w:pPr>
      <w:bookmarkStart w:id="2" w:name="_Toc414726740"/>
      <w:r>
        <w:rPr>
          <w:rFonts w:hint="eastAsia"/>
        </w:rPr>
        <w:t>1.</w:t>
      </w:r>
      <w:r>
        <w:t>1</w:t>
      </w:r>
      <w:r>
        <w:rPr>
          <w:rFonts w:hint="eastAsia"/>
        </w:rPr>
        <w:t>定义</w:t>
      </w:r>
      <w:bookmarkEnd w:id="2"/>
    </w:p>
    <w:p w:rsidR="00165B7A" w:rsidRPr="00F87F6B" w:rsidRDefault="00165B7A" w:rsidP="00F87F6B">
      <w:pPr>
        <w:rPr>
          <w:rFonts w:hint="eastAsia"/>
        </w:rPr>
      </w:pPr>
      <w:r>
        <w:t xml:space="preserve">HR </w:t>
      </w:r>
      <w:r>
        <w:t>：公司人力资源代表人或人力部门</w:t>
      </w:r>
    </w:p>
    <w:p w:rsidR="00F87F6B" w:rsidRDefault="00F87F6B" w:rsidP="00F87F6B">
      <w:pPr>
        <w:pStyle w:val="2"/>
      </w:pPr>
      <w:bookmarkStart w:id="3" w:name="_Toc414726741"/>
      <w:r>
        <w:rPr>
          <w:rFonts w:hint="eastAsia"/>
        </w:rPr>
        <w:t>1.</w:t>
      </w:r>
      <w:r>
        <w:t>2</w:t>
      </w:r>
      <w:r>
        <w:t>目的</w:t>
      </w:r>
      <w:bookmarkEnd w:id="3"/>
    </w:p>
    <w:p w:rsidR="00F87F6B" w:rsidRPr="00F87F6B" w:rsidRDefault="00F87F6B" w:rsidP="00F87F6B">
      <w:r>
        <w:rPr>
          <w:rFonts w:hint="eastAsia"/>
        </w:rPr>
        <w:t xml:space="preserve">    </w:t>
      </w:r>
      <w:r>
        <w:rPr>
          <w:rFonts w:hint="eastAsia"/>
        </w:rPr>
        <w:t>编写此份“软件需求说明书”目的在于明确此次项目需求、安排项目规划与进度、组织开发与测试。</w:t>
      </w:r>
    </w:p>
    <w:p w:rsidR="00F87F6B" w:rsidRDefault="00F87F6B" w:rsidP="00F87F6B">
      <w:pPr>
        <w:pStyle w:val="2"/>
      </w:pPr>
      <w:bookmarkStart w:id="4" w:name="_Toc414726742"/>
      <w:r>
        <w:rPr>
          <w:rFonts w:hint="eastAsia"/>
        </w:rPr>
        <w:t>1.</w:t>
      </w:r>
      <w:r>
        <w:t>3</w:t>
      </w:r>
      <w:r>
        <w:t>背景</w:t>
      </w:r>
      <w:bookmarkEnd w:id="4"/>
    </w:p>
    <w:p w:rsidR="00F87F6B" w:rsidRDefault="00F87F6B" w:rsidP="00F87F6B">
      <w:r>
        <w:t>A</w:t>
      </w:r>
      <w:r>
        <w:rPr>
          <w:rFonts w:hint="eastAsia"/>
        </w:rPr>
        <w:t>．</w:t>
      </w:r>
      <w:r>
        <w:t>待开发系统名称为</w:t>
      </w:r>
      <w:r w:rsidR="007C2295">
        <w:t>北京十三行海外人才求职网站</w:t>
      </w:r>
    </w:p>
    <w:p w:rsidR="00F87F6B" w:rsidRDefault="00F87F6B" w:rsidP="00F87F6B">
      <w:r>
        <w:t>B</w:t>
      </w:r>
      <w:r>
        <w:rPr>
          <w:rFonts w:hint="eastAsia"/>
        </w:rPr>
        <w:t>．</w:t>
      </w:r>
      <w:r>
        <w:t>本项目任务提出者为北京十三行公司、开发者包括</w:t>
      </w:r>
      <w:r>
        <w:t>LZX Team</w:t>
      </w:r>
      <w:r>
        <w:t>所有成员、用户面向各大公司以及国外留学生、计算中心拟使用阿里云服务器</w:t>
      </w:r>
    </w:p>
    <w:p w:rsidR="00F87F6B" w:rsidRPr="00F87F6B" w:rsidRDefault="00F87F6B" w:rsidP="00F87F6B">
      <w:r>
        <w:t>C</w:t>
      </w:r>
      <w:r>
        <w:rPr>
          <w:rFonts w:hint="eastAsia"/>
        </w:rPr>
        <w:t>．</w:t>
      </w:r>
      <w:r>
        <w:t>本系统同其他系统无相互来往</w:t>
      </w:r>
    </w:p>
    <w:p w:rsidR="00F87F6B" w:rsidRDefault="00F87F6B" w:rsidP="00F87F6B">
      <w:pPr>
        <w:pStyle w:val="2"/>
      </w:pPr>
      <w:bookmarkStart w:id="5" w:name="_Toc414726743"/>
      <w:r>
        <w:rPr>
          <w:rFonts w:hint="eastAsia"/>
        </w:rPr>
        <w:t>1.</w:t>
      </w:r>
      <w:r>
        <w:t>4</w:t>
      </w:r>
      <w:r>
        <w:t>参考资料</w:t>
      </w:r>
      <w:bookmarkEnd w:id="5"/>
    </w:p>
    <w:p w:rsidR="00F87F6B" w:rsidRDefault="004D57DE" w:rsidP="00F87F6B">
      <w:pPr>
        <w:pStyle w:val="a0"/>
      </w:pPr>
      <w:hyperlink r:id="rId10" w:history="1">
        <w:r w:rsidR="00F87F6B" w:rsidRPr="00F87F6B">
          <w:rPr>
            <w:rStyle w:val="af2"/>
          </w:rPr>
          <w:t>项目开发计划</w:t>
        </w:r>
        <w:r w:rsidR="00F87F6B" w:rsidRPr="00F87F6B">
          <w:rPr>
            <w:rStyle w:val="af2"/>
          </w:rPr>
          <w:t>v2.0.docx</w:t>
        </w:r>
      </w:hyperlink>
    </w:p>
    <w:p w:rsidR="00F87F6B" w:rsidRDefault="00F87F6B">
      <w:pPr>
        <w:spacing w:before="200" w:line="276" w:lineRule="auto"/>
        <w:rPr>
          <w:color w:val="505050" w:themeColor="text2"/>
        </w:rPr>
      </w:pPr>
      <w:r>
        <w:br w:type="page"/>
      </w:r>
    </w:p>
    <w:p w:rsidR="00F87F6B" w:rsidRDefault="007C2295" w:rsidP="007C2295">
      <w:pPr>
        <w:pStyle w:val="1"/>
        <w:numPr>
          <w:ilvl w:val="0"/>
          <w:numId w:val="5"/>
        </w:numPr>
      </w:pPr>
      <w:bookmarkStart w:id="6" w:name="_Toc414726744"/>
      <w:r>
        <w:rPr>
          <w:rFonts w:hint="eastAsia"/>
        </w:rPr>
        <w:lastRenderedPageBreak/>
        <w:t>需求概述</w:t>
      </w:r>
      <w:bookmarkEnd w:id="6"/>
    </w:p>
    <w:p w:rsidR="007C2295" w:rsidRDefault="007C2295" w:rsidP="007C2295">
      <w:pPr>
        <w:pStyle w:val="2"/>
      </w:pPr>
      <w:bookmarkStart w:id="7" w:name="_Toc414726745"/>
      <w:r>
        <w:rPr>
          <w:rFonts w:hint="eastAsia"/>
        </w:rPr>
        <w:t>1.</w:t>
      </w:r>
      <w:r>
        <w:t>1</w:t>
      </w:r>
      <w:r>
        <w:t>项目背景</w:t>
      </w:r>
      <w:bookmarkEnd w:id="7"/>
    </w:p>
    <w:p w:rsidR="007C2295" w:rsidRDefault="007C2295" w:rsidP="007C2295">
      <w:pPr>
        <w:ind w:firstLine="195"/>
      </w:pPr>
      <w:r>
        <w:rPr>
          <w:rFonts w:hint="eastAsia"/>
        </w:rPr>
        <w:t>国际交流越来月频繁的今天，许多学子选择出国深造！！！！！！！！！！！！！！！！</w:t>
      </w:r>
    </w:p>
    <w:p w:rsidR="007C2295" w:rsidRDefault="007C2295">
      <w:pPr>
        <w:spacing w:before="200" w:line="276" w:lineRule="auto"/>
      </w:pPr>
      <w:r>
        <w:br w:type="page"/>
      </w:r>
    </w:p>
    <w:p w:rsidR="007C2295" w:rsidRDefault="007C2295" w:rsidP="008A67BF">
      <w:pPr>
        <w:pStyle w:val="1"/>
        <w:numPr>
          <w:ilvl w:val="0"/>
          <w:numId w:val="5"/>
        </w:numPr>
      </w:pPr>
      <w:bookmarkStart w:id="8" w:name="_Toc414726746"/>
      <w:r>
        <w:rPr>
          <w:rFonts w:hint="eastAsia"/>
        </w:rPr>
        <w:lastRenderedPageBreak/>
        <w:t>系统功能需求</w:t>
      </w:r>
      <w:bookmarkEnd w:id="8"/>
    </w:p>
    <w:p w:rsidR="008A67BF" w:rsidRPr="008A67BF" w:rsidRDefault="008A67BF" w:rsidP="008A67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5353050"/>
            <wp:effectExtent l="0" t="0" r="0" b="0"/>
            <wp:docPr id="2" name="图片 2" descr="C:\Users\lenovo\AppData\Local\Microsoft\Windows\INetCache\Content.Word\任务清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任务清单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295" w:rsidRDefault="007C2295" w:rsidP="007C2295">
      <w:pPr>
        <w:pStyle w:val="2"/>
      </w:pPr>
      <w:bookmarkStart w:id="9" w:name="_Toc414726747"/>
      <w:r>
        <w:rPr>
          <w:rFonts w:hint="eastAsia"/>
        </w:rPr>
        <w:t>2.</w:t>
      </w:r>
      <w:r>
        <w:t>1</w:t>
      </w:r>
      <w:r w:rsidR="00DE6CBB">
        <w:t>首页展示</w:t>
      </w:r>
      <w:bookmarkEnd w:id="9"/>
    </w:p>
    <w:p w:rsidR="00DE6CBB" w:rsidRDefault="00DE6CBB" w:rsidP="00DE6CBB">
      <w:pPr>
        <w:pStyle w:val="3"/>
      </w:pPr>
      <w:bookmarkStart w:id="10" w:name="_Toc414726748"/>
      <w:r>
        <w:rPr>
          <w:rFonts w:hint="eastAsia"/>
        </w:rPr>
        <w:t>2.</w:t>
      </w:r>
      <w:r>
        <w:t>1.1</w:t>
      </w:r>
      <w:r>
        <w:t>导航栏</w:t>
      </w:r>
      <w:bookmarkEnd w:id="10"/>
    </w:p>
    <w:p w:rsidR="00DE6CBB" w:rsidRDefault="00DE6CBB" w:rsidP="00DE6CBB">
      <w:r>
        <w:t>包括各个子网页导航栏，例如找职位、论坛、人脉圈、企业信息、视频面试入口等，同时支持添加收藏，站内搜索功能。</w:t>
      </w:r>
    </w:p>
    <w:p w:rsidR="00DE6CBB" w:rsidRDefault="00DE6CBB" w:rsidP="00DE6CBB">
      <w:pPr>
        <w:pStyle w:val="3"/>
      </w:pPr>
      <w:bookmarkStart w:id="11" w:name="_Toc414726749"/>
      <w:r>
        <w:rPr>
          <w:rFonts w:hint="eastAsia"/>
        </w:rPr>
        <w:lastRenderedPageBreak/>
        <w:t>2.</w:t>
      </w:r>
      <w:r>
        <w:t>1.2</w:t>
      </w:r>
      <w:r>
        <w:t>登陆</w:t>
      </w:r>
      <w:bookmarkEnd w:id="11"/>
    </w:p>
    <w:p w:rsidR="00DE6CBB" w:rsidRDefault="00DE6CBB" w:rsidP="00DE6CBB">
      <w:r>
        <w:t>登陆选项分为求职者登陆，企业</w:t>
      </w:r>
      <w:r>
        <w:t>HR</w:t>
      </w:r>
      <w:r>
        <w:t>，创业者。</w:t>
      </w:r>
    </w:p>
    <w:p w:rsidR="005E389C" w:rsidRDefault="005E389C" w:rsidP="00DE6CBB">
      <w:r>
        <w:t>登陆需验证码、</w:t>
      </w:r>
      <w:r w:rsidR="005A381E">
        <w:t>可选快速登录</w:t>
      </w:r>
    </w:p>
    <w:p w:rsidR="005E389C" w:rsidRDefault="005E389C" w:rsidP="00DE6CBB">
      <w:r>
        <w:t>合作账号登陆：暂不要求</w:t>
      </w:r>
    </w:p>
    <w:p w:rsidR="00DE6CBB" w:rsidRDefault="00DE6CBB" w:rsidP="00DE6CBB">
      <w:r>
        <w:t>支持密码找回</w:t>
      </w:r>
    </w:p>
    <w:p w:rsidR="00DE6CBB" w:rsidRDefault="00DE6CBB" w:rsidP="00DE6CBB">
      <w:pPr>
        <w:pStyle w:val="3"/>
      </w:pPr>
      <w:bookmarkStart w:id="12" w:name="_Toc414726750"/>
      <w:r>
        <w:rPr>
          <w:rFonts w:hint="eastAsia"/>
        </w:rPr>
        <w:t>2.</w:t>
      </w:r>
      <w:r>
        <w:t>1.3</w:t>
      </w:r>
      <w:r>
        <w:t>注册</w:t>
      </w:r>
      <w:bookmarkEnd w:id="12"/>
    </w:p>
    <w:p w:rsidR="00DE6CBB" w:rsidRDefault="00DE6CBB" w:rsidP="00DE6CBB">
      <w:pPr>
        <w:pStyle w:val="a0"/>
      </w:pPr>
      <w:r>
        <w:t>求职者注册</w:t>
      </w:r>
      <w:r w:rsidR="007C3D08">
        <w:t>：姓名</w:t>
      </w:r>
      <w:r w:rsidR="007C3D08">
        <w:rPr>
          <w:rFonts w:hint="eastAsia"/>
        </w:rPr>
        <w:t>、生日、性别、学位、就读学校所在地、邮箱手机验证。</w:t>
      </w:r>
    </w:p>
    <w:p w:rsidR="007C3D08" w:rsidRDefault="007C3D08" w:rsidP="00DE6CBB">
      <w:pPr>
        <w:pStyle w:val="a0"/>
      </w:pPr>
      <w:r>
        <w:t>企业</w:t>
      </w:r>
      <w:r>
        <w:t>HR</w:t>
      </w:r>
      <w:r>
        <w:t>注册：公司名称、所在地、联系人、电话、营业执照照片上传、邮箱手机验证码。</w:t>
      </w:r>
    </w:p>
    <w:p w:rsidR="007C3D08" w:rsidRPr="00DE6CBB" w:rsidRDefault="007C3D08" w:rsidP="00DE6CBB">
      <w:pPr>
        <w:pStyle w:val="a0"/>
      </w:pPr>
      <w:r>
        <w:t>创业者注册：暂不要求</w:t>
      </w:r>
    </w:p>
    <w:p w:rsidR="007C2295" w:rsidRDefault="005E389C" w:rsidP="005E389C">
      <w:pPr>
        <w:pStyle w:val="3"/>
      </w:pPr>
      <w:bookmarkStart w:id="13" w:name="_Toc414726751"/>
      <w:r>
        <w:rPr>
          <w:rFonts w:hint="eastAsia"/>
        </w:rPr>
        <w:t>2.</w:t>
      </w:r>
      <w:r>
        <w:t>1.4</w:t>
      </w:r>
      <w:r>
        <w:t>快速搜索</w:t>
      </w:r>
      <w:bookmarkEnd w:id="13"/>
    </w:p>
    <w:p w:rsidR="005E389C" w:rsidRDefault="005E389C" w:rsidP="005E389C">
      <w:r>
        <w:t>条件搜索：所在地、职位、公司等</w:t>
      </w:r>
    </w:p>
    <w:p w:rsidR="005E389C" w:rsidRDefault="005E389C" w:rsidP="005E389C">
      <w:pPr>
        <w:pStyle w:val="3"/>
      </w:pPr>
      <w:bookmarkStart w:id="14" w:name="_Toc414726752"/>
      <w:r>
        <w:rPr>
          <w:rFonts w:hint="eastAsia"/>
        </w:rPr>
        <w:t>2.</w:t>
      </w:r>
      <w:r>
        <w:t>1.5</w:t>
      </w:r>
      <w:r>
        <w:t>动态显示</w:t>
      </w:r>
      <w:bookmarkEnd w:id="14"/>
    </w:p>
    <w:p w:rsidR="005E389C" w:rsidRDefault="005E389C" w:rsidP="005E389C">
      <w:r>
        <w:t>动态显示当前服务器中数据状态，例如新增职位数，选择视频面试人数（自动刷新）</w:t>
      </w:r>
    </w:p>
    <w:p w:rsidR="005E389C" w:rsidRDefault="005E389C" w:rsidP="005E389C">
      <w:pPr>
        <w:pStyle w:val="3"/>
      </w:pPr>
      <w:bookmarkStart w:id="15" w:name="_Toc414726753"/>
      <w:r>
        <w:rPr>
          <w:rFonts w:hint="eastAsia"/>
        </w:rPr>
        <w:t>2.</w:t>
      </w:r>
      <w:r>
        <w:t>1.6</w:t>
      </w:r>
      <w:r>
        <w:t>视频网站链接</w:t>
      </w:r>
      <w:bookmarkEnd w:id="15"/>
    </w:p>
    <w:p w:rsidR="005E389C" w:rsidRDefault="005E389C" w:rsidP="005E389C">
      <w:r>
        <w:t>首页内嵌视频</w:t>
      </w:r>
    </w:p>
    <w:p w:rsidR="005E389C" w:rsidRDefault="005E389C" w:rsidP="005E389C">
      <w:pPr>
        <w:pStyle w:val="3"/>
      </w:pPr>
      <w:bookmarkStart w:id="16" w:name="_Toc414726754"/>
      <w:r>
        <w:rPr>
          <w:rFonts w:hint="eastAsia"/>
        </w:rPr>
        <w:t>2.</w:t>
      </w:r>
      <w:r>
        <w:t>1.7</w:t>
      </w:r>
      <w:r>
        <w:t>热门职位展示</w:t>
      </w:r>
      <w:bookmarkEnd w:id="16"/>
    </w:p>
    <w:p w:rsidR="005E389C" w:rsidRPr="005E389C" w:rsidRDefault="005E389C" w:rsidP="005E389C">
      <w:r>
        <w:t>动态展示在招职位数量，以及部分详细信息</w:t>
      </w:r>
    </w:p>
    <w:p w:rsidR="005E389C" w:rsidRDefault="005E389C" w:rsidP="005E389C">
      <w:pPr>
        <w:pStyle w:val="3"/>
      </w:pPr>
      <w:bookmarkStart w:id="17" w:name="_Toc414726755"/>
      <w:r>
        <w:rPr>
          <w:rFonts w:hint="eastAsia"/>
        </w:rPr>
        <w:t>2.</w:t>
      </w:r>
      <w:r>
        <w:t>1.8</w:t>
      </w:r>
      <w:r>
        <w:t>知名企业主页入口</w:t>
      </w:r>
      <w:bookmarkEnd w:id="17"/>
    </w:p>
    <w:p w:rsidR="005E389C" w:rsidRDefault="005E389C" w:rsidP="005E389C">
      <w:r>
        <w:t>知名企业</w:t>
      </w:r>
      <w:r>
        <w:t>logo</w:t>
      </w:r>
      <w:r>
        <w:t>、入口以及职位所在地</w:t>
      </w:r>
    </w:p>
    <w:p w:rsidR="005A381E" w:rsidRDefault="005A381E" w:rsidP="005A381E">
      <w:pPr>
        <w:pStyle w:val="2"/>
      </w:pPr>
      <w:bookmarkStart w:id="18" w:name="_Toc414726756"/>
      <w:r>
        <w:rPr>
          <w:rFonts w:hint="eastAsia"/>
        </w:rPr>
        <w:lastRenderedPageBreak/>
        <w:t>2.</w:t>
      </w:r>
      <w:r>
        <w:t>2</w:t>
      </w:r>
      <w:r>
        <w:t>个人首页（求职者）</w:t>
      </w:r>
      <w:bookmarkEnd w:id="18"/>
    </w:p>
    <w:p w:rsidR="005A381E" w:rsidRDefault="005A381E" w:rsidP="005A381E">
      <w:pPr>
        <w:pStyle w:val="3"/>
      </w:pPr>
      <w:bookmarkStart w:id="19" w:name="_Toc414726757"/>
      <w:r>
        <w:rPr>
          <w:rFonts w:hint="eastAsia"/>
        </w:rPr>
        <w:t>2.</w:t>
      </w:r>
      <w:r>
        <w:t>2.1</w:t>
      </w:r>
      <w:r>
        <w:t>导航栏</w:t>
      </w:r>
      <w:bookmarkEnd w:id="19"/>
    </w:p>
    <w:p w:rsidR="005A381E" w:rsidRDefault="005A381E" w:rsidP="005A381E">
      <w:r>
        <w:rPr>
          <w:rFonts w:hint="eastAsia"/>
        </w:rPr>
        <w:t>快捷站内信、人脉圈、头像</w:t>
      </w:r>
    </w:p>
    <w:p w:rsidR="005A381E" w:rsidRDefault="005A381E" w:rsidP="005A381E">
      <w:pPr>
        <w:pStyle w:val="3"/>
      </w:pPr>
      <w:bookmarkStart w:id="20" w:name="_Toc414726758"/>
      <w:r>
        <w:rPr>
          <w:rFonts w:hint="eastAsia"/>
        </w:rPr>
        <w:t>2.</w:t>
      </w:r>
      <w:r>
        <w:t>2.2</w:t>
      </w:r>
      <w:r>
        <w:t>个人资料完善</w:t>
      </w:r>
      <w:bookmarkEnd w:id="20"/>
    </w:p>
    <w:p w:rsidR="005A381E" w:rsidRDefault="005A381E" w:rsidP="005A381E">
      <w:r>
        <w:t>设置完整度百分比显示</w:t>
      </w:r>
    </w:p>
    <w:p w:rsidR="005A381E" w:rsidRDefault="005A381E" w:rsidP="005A381E">
      <w:r>
        <w:t>内容包括学历、学校、专业名称、就读时间</w:t>
      </w:r>
    </w:p>
    <w:p w:rsidR="001B7E01" w:rsidRDefault="001B7E01" w:rsidP="005A381E"/>
    <w:p w:rsidR="005A381E" w:rsidRDefault="005A381E" w:rsidP="005A381E">
      <w:pPr>
        <w:pStyle w:val="3"/>
      </w:pPr>
      <w:bookmarkStart w:id="21" w:name="_Toc414726759"/>
      <w:r>
        <w:rPr>
          <w:rFonts w:hint="eastAsia"/>
        </w:rPr>
        <w:t>2.</w:t>
      </w:r>
      <w:r>
        <w:t>2.3</w:t>
      </w:r>
      <w:r>
        <w:t>站内信息显示</w:t>
      </w:r>
      <w:bookmarkEnd w:id="21"/>
    </w:p>
    <w:p w:rsidR="005A381E" w:rsidRDefault="005A381E" w:rsidP="005A381E">
      <w:r>
        <w:t>显示个人头像，联系方式，专业，学位，学校，所在地，职位，工作时间，工作公司，投递简历数，面试数，好友数，发言数</w:t>
      </w:r>
    </w:p>
    <w:p w:rsidR="001B7E01" w:rsidRDefault="001B7E01" w:rsidP="001B7E01">
      <w:pPr>
        <w:pStyle w:val="3"/>
      </w:pPr>
      <w:bookmarkStart w:id="22" w:name="_Toc414726760"/>
      <w:r>
        <w:rPr>
          <w:rFonts w:hint="eastAsia"/>
        </w:rPr>
        <w:t>2.</w:t>
      </w:r>
      <w:r>
        <w:t>2.4</w:t>
      </w:r>
      <w:r>
        <w:t>推荐职位</w:t>
      </w:r>
      <w:bookmarkEnd w:id="22"/>
    </w:p>
    <w:p w:rsidR="001B7E01" w:rsidRDefault="001B7E01" w:rsidP="001B7E01">
      <w:r>
        <w:t>根据数据库中已有的职位适配当前用户适合的职位，并显示公司、所在地、时间、月薪</w:t>
      </w:r>
    </w:p>
    <w:p w:rsidR="001B7E01" w:rsidRDefault="001B7E01" w:rsidP="001B7E01">
      <w:pPr>
        <w:pStyle w:val="3"/>
      </w:pPr>
      <w:bookmarkStart w:id="23" w:name="_Toc414726761"/>
      <w:r>
        <w:rPr>
          <w:rFonts w:hint="eastAsia"/>
        </w:rPr>
        <w:t>2.</w:t>
      </w:r>
      <w:r>
        <w:t>2.5</w:t>
      </w:r>
      <w:r>
        <w:t>简历状态</w:t>
      </w:r>
      <w:bookmarkEnd w:id="23"/>
    </w:p>
    <w:p w:rsidR="001B7E01" w:rsidRDefault="001B7E01" w:rsidP="001B7E01">
      <w:r>
        <w:t>显示最后更新时间、可以查看、修改、编辑</w:t>
      </w:r>
    </w:p>
    <w:p w:rsidR="001B7E01" w:rsidRDefault="001B7E01" w:rsidP="001B7E01">
      <w:r>
        <w:t>同时显示有多少公司曾经查看过当前用户建立，多少家公司发出面试邀请</w:t>
      </w:r>
    </w:p>
    <w:p w:rsidR="001B7E01" w:rsidRDefault="001B7E01" w:rsidP="001B7E01">
      <w:r>
        <w:t>今日</w:t>
      </w:r>
      <w:r w:rsidR="0001028C">
        <w:t>已投递多少份简历，日上线为</w:t>
      </w:r>
      <w:r w:rsidR="0001028C">
        <w:rPr>
          <w:rFonts w:hint="eastAsia"/>
        </w:rPr>
        <w:t>20</w:t>
      </w:r>
    </w:p>
    <w:p w:rsidR="0001028C" w:rsidRDefault="0001028C" w:rsidP="0001028C">
      <w:pPr>
        <w:pStyle w:val="3"/>
      </w:pPr>
      <w:bookmarkStart w:id="24" w:name="_Toc414726762"/>
      <w:r>
        <w:t>2.2.6</w:t>
      </w:r>
      <w:r>
        <w:t>毕业倒计时</w:t>
      </w:r>
      <w:bookmarkEnd w:id="24"/>
    </w:p>
    <w:p w:rsidR="0001028C" w:rsidRDefault="0001028C" w:rsidP="0001028C">
      <w:r>
        <w:t>显示距毕业所剩时间</w:t>
      </w:r>
    </w:p>
    <w:p w:rsidR="0001028C" w:rsidRDefault="0001028C" w:rsidP="0001028C">
      <w:pPr>
        <w:pStyle w:val="3"/>
      </w:pPr>
      <w:bookmarkStart w:id="25" w:name="_Toc414726763"/>
      <w:r>
        <w:rPr>
          <w:rFonts w:hint="eastAsia"/>
        </w:rPr>
        <w:t>2.</w:t>
      </w:r>
      <w:r>
        <w:t>2.7</w:t>
      </w:r>
      <w:r>
        <w:t>论坛缩略图</w:t>
      </w:r>
      <w:bookmarkEnd w:id="25"/>
    </w:p>
    <w:p w:rsidR="0001028C" w:rsidRDefault="0001028C" w:rsidP="0001028C">
      <w:r>
        <w:t>显示当前论坛首页滚动内容</w:t>
      </w:r>
    </w:p>
    <w:p w:rsidR="00D71ADA" w:rsidRDefault="00D71ADA" w:rsidP="00D71ADA">
      <w:pPr>
        <w:pStyle w:val="2"/>
      </w:pPr>
      <w:bookmarkStart w:id="26" w:name="_Toc414726764"/>
      <w:r>
        <w:rPr>
          <w:rFonts w:hint="eastAsia"/>
        </w:rPr>
        <w:lastRenderedPageBreak/>
        <w:t>2.3</w:t>
      </w:r>
      <w:r>
        <w:rPr>
          <w:rFonts w:hint="eastAsia"/>
        </w:rPr>
        <w:t>公司首页</w:t>
      </w:r>
      <w:bookmarkEnd w:id="26"/>
    </w:p>
    <w:p w:rsidR="00D71ADA" w:rsidRDefault="00D71ADA" w:rsidP="00D71ADA">
      <w:pPr>
        <w:pStyle w:val="3"/>
      </w:pPr>
      <w:bookmarkStart w:id="27" w:name="_Toc414726765"/>
      <w:r>
        <w:rPr>
          <w:rFonts w:hint="eastAsia"/>
        </w:rPr>
        <w:t>2.</w:t>
      </w:r>
      <w:r>
        <w:t>3.1</w:t>
      </w:r>
      <w:r>
        <w:t>公司简介</w:t>
      </w:r>
      <w:bookmarkEnd w:id="27"/>
    </w:p>
    <w:p w:rsidR="00D71ADA" w:rsidRDefault="00D71ADA" w:rsidP="00D71ADA">
      <w:r>
        <w:t>Logo</w:t>
      </w:r>
      <w:r>
        <w:t>、名称、快捷关注、关注人数、公司规模、公司性质、公司简介、地址。</w:t>
      </w:r>
    </w:p>
    <w:p w:rsidR="00D71ADA" w:rsidRDefault="00D71ADA" w:rsidP="00D71ADA">
      <w:pPr>
        <w:pStyle w:val="3"/>
      </w:pPr>
      <w:bookmarkStart w:id="28" w:name="_Toc414726766"/>
      <w:r>
        <w:rPr>
          <w:rFonts w:hint="eastAsia"/>
        </w:rPr>
        <w:t>2.</w:t>
      </w:r>
      <w:r>
        <w:t>3.2</w:t>
      </w:r>
      <w:r>
        <w:t>公司内快捷搜索</w:t>
      </w:r>
      <w:bookmarkEnd w:id="28"/>
    </w:p>
    <w:p w:rsidR="00D71ADA" w:rsidRDefault="00D71ADA" w:rsidP="00D71ADA">
      <w:r>
        <w:t>搜索条件：地点、部门、自定义关键字；</w:t>
      </w:r>
    </w:p>
    <w:p w:rsidR="00D71ADA" w:rsidRDefault="00D71ADA" w:rsidP="00D71ADA">
      <w:r>
        <w:t>显示职位、部门、地点、薪水、发布时间。</w:t>
      </w:r>
    </w:p>
    <w:p w:rsidR="00D71ADA" w:rsidRDefault="00D71ADA" w:rsidP="00D71ADA">
      <w:pPr>
        <w:pStyle w:val="3"/>
      </w:pPr>
      <w:bookmarkStart w:id="29" w:name="_Toc414726767"/>
      <w:r>
        <w:rPr>
          <w:rFonts w:hint="eastAsia"/>
        </w:rPr>
        <w:t>2.</w:t>
      </w:r>
      <w:r>
        <w:t>3.3</w:t>
      </w:r>
      <w:r>
        <w:t>留言</w:t>
      </w:r>
      <w:bookmarkEnd w:id="29"/>
    </w:p>
    <w:p w:rsidR="00D71ADA" w:rsidRDefault="00D71ADA" w:rsidP="00D71ADA">
      <w:r>
        <w:t>给公司留言。</w:t>
      </w:r>
    </w:p>
    <w:p w:rsidR="00676109" w:rsidRDefault="00703F12" w:rsidP="00676109">
      <w:pPr>
        <w:pStyle w:val="2"/>
      </w:pPr>
      <w:bookmarkStart w:id="30" w:name="_Toc414726768"/>
      <w:r>
        <w:rPr>
          <w:rFonts w:hint="eastAsia"/>
        </w:rPr>
        <w:t>2.</w:t>
      </w:r>
      <w:r>
        <w:t>4</w:t>
      </w:r>
      <w:r w:rsidR="00676109">
        <w:rPr>
          <w:rFonts w:hint="eastAsia"/>
        </w:rPr>
        <w:t>找职位</w:t>
      </w:r>
      <w:bookmarkEnd w:id="30"/>
    </w:p>
    <w:p w:rsidR="00703F12" w:rsidRDefault="00703F12" w:rsidP="00703F12">
      <w:pPr>
        <w:pStyle w:val="3"/>
      </w:pPr>
      <w:bookmarkStart w:id="31" w:name="_Toc414726769"/>
      <w:r>
        <w:rPr>
          <w:rFonts w:hint="eastAsia"/>
        </w:rPr>
        <w:t>2.</w:t>
      </w:r>
      <w:r>
        <w:t>4.1</w:t>
      </w:r>
      <w:r>
        <w:t>关键词搜索</w:t>
      </w:r>
      <w:bookmarkEnd w:id="31"/>
    </w:p>
    <w:p w:rsidR="00703F12" w:rsidRDefault="00703F12" w:rsidP="00703F12">
      <w:r>
        <w:t>职位名（下拉）、公司名（全称或关键词）、行业（下拉）、职能（下拉）、地区（下拉）、企业规模（下拉）、企业性质（下拉）；</w:t>
      </w:r>
    </w:p>
    <w:p w:rsidR="00703F12" w:rsidRPr="00703F12" w:rsidRDefault="00703F12" w:rsidP="00703F12">
      <w:r>
        <w:t>支持搜索结果筛选（职位、发布时间、月薪）</w:t>
      </w:r>
    </w:p>
    <w:p w:rsidR="00676109" w:rsidRDefault="00703F12" w:rsidP="00703F12">
      <w:pPr>
        <w:pStyle w:val="3"/>
      </w:pPr>
      <w:bookmarkStart w:id="32" w:name="_Toc414726770"/>
      <w:r>
        <w:rPr>
          <w:rFonts w:hint="eastAsia"/>
        </w:rPr>
        <w:t>2.</w:t>
      </w:r>
      <w:r>
        <w:t>4.2</w:t>
      </w:r>
      <w:r>
        <w:t>友情链接</w:t>
      </w:r>
      <w:bookmarkEnd w:id="32"/>
    </w:p>
    <w:p w:rsidR="00703F12" w:rsidRDefault="00703F12" w:rsidP="00703F12">
      <w:r>
        <w:t>包括猎聘、人才等</w:t>
      </w:r>
    </w:p>
    <w:p w:rsidR="009000BD" w:rsidRDefault="009000BD" w:rsidP="009000BD">
      <w:pPr>
        <w:pStyle w:val="3"/>
      </w:pPr>
      <w:bookmarkStart w:id="33" w:name="_Toc414726771"/>
      <w:r>
        <w:rPr>
          <w:rFonts w:hint="eastAsia"/>
        </w:rPr>
        <w:t>2.</w:t>
      </w:r>
      <w:r>
        <w:t>4.3</w:t>
      </w:r>
      <w:r>
        <w:t>广告</w:t>
      </w:r>
      <w:bookmarkEnd w:id="33"/>
    </w:p>
    <w:p w:rsidR="009000BD" w:rsidRDefault="009000BD" w:rsidP="009000BD">
      <w:r>
        <w:t>广告投放</w:t>
      </w:r>
    </w:p>
    <w:p w:rsidR="002C3ECA" w:rsidRDefault="002C3ECA" w:rsidP="002C3ECA">
      <w:pPr>
        <w:pStyle w:val="2"/>
      </w:pPr>
      <w:bookmarkStart w:id="34" w:name="_Toc414726772"/>
      <w:r>
        <w:rPr>
          <w:rFonts w:hint="eastAsia"/>
        </w:rPr>
        <w:lastRenderedPageBreak/>
        <w:t>2.</w:t>
      </w:r>
      <w:r>
        <w:t>5</w:t>
      </w:r>
      <w:r>
        <w:t>个人投递职位管理</w:t>
      </w:r>
      <w:bookmarkEnd w:id="34"/>
    </w:p>
    <w:p w:rsidR="002C3ECA" w:rsidRDefault="002C3ECA" w:rsidP="002C3ECA">
      <w:pPr>
        <w:pStyle w:val="3"/>
      </w:pPr>
      <w:bookmarkStart w:id="35" w:name="_Toc414726773"/>
      <w:r>
        <w:t>信息</w:t>
      </w:r>
      <w:bookmarkEnd w:id="35"/>
    </w:p>
    <w:p w:rsidR="002C3ECA" w:rsidRDefault="002C3ECA" w:rsidP="002C3ECA">
      <w:r>
        <w:t>包括职位名称、公司、所在地、投递时间、跟踪信息（进度包括已投递、筛选中、面试邀约）、点击进入面试。</w:t>
      </w:r>
    </w:p>
    <w:p w:rsidR="002C3ECA" w:rsidRDefault="002C3ECA" w:rsidP="002C3ECA">
      <w:pPr>
        <w:pStyle w:val="2"/>
      </w:pPr>
      <w:bookmarkStart w:id="36" w:name="_Toc414726774"/>
      <w:r>
        <w:rPr>
          <w:rFonts w:hint="eastAsia"/>
        </w:rPr>
        <w:t>2.</w:t>
      </w:r>
      <w:r>
        <w:t>6</w:t>
      </w:r>
      <w:r>
        <w:t>校友查找</w:t>
      </w:r>
      <w:bookmarkEnd w:id="36"/>
    </w:p>
    <w:p w:rsidR="002C3ECA" w:rsidRDefault="002C3ECA" w:rsidP="002C3ECA">
      <w:pPr>
        <w:pStyle w:val="3"/>
      </w:pPr>
      <w:bookmarkStart w:id="37" w:name="_Toc414726775"/>
      <w:r>
        <w:rPr>
          <w:rFonts w:hint="eastAsia"/>
        </w:rPr>
        <w:t>2.</w:t>
      </w:r>
      <w:r>
        <w:t>6.1</w:t>
      </w:r>
      <w:r>
        <w:rPr>
          <w:rFonts w:hint="eastAsia"/>
        </w:rPr>
        <w:t>已完善个人信息</w:t>
      </w:r>
      <w:bookmarkEnd w:id="37"/>
    </w:p>
    <w:p w:rsidR="0073435F" w:rsidRDefault="002C3ECA" w:rsidP="002C3ECA">
      <w:r>
        <w:rPr>
          <w:rFonts w:hint="eastAsia"/>
        </w:rPr>
        <w:t>搜索校友、</w:t>
      </w:r>
      <w:r w:rsidR="0073435F">
        <w:rPr>
          <w:rFonts w:hint="eastAsia"/>
        </w:rPr>
        <w:t>显示基本信息</w:t>
      </w:r>
    </w:p>
    <w:p w:rsidR="0073435F" w:rsidRDefault="0073435F" w:rsidP="0073435F">
      <w:pPr>
        <w:pStyle w:val="3"/>
      </w:pPr>
      <w:bookmarkStart w:id="38" w:name="_Toc414726776"/>
      <w:r>
        <w:t>2.6.2</w:t>
      </w:r>
      <w:r>
        <w:t>推荐可能认识的校友</w:t>
      </w:r>
      <w:bookmarkEnd w:id="38"/>
    </w:p>
    <w:p w:rsidR="0073435F" w:rsidRDefault="0073435F" w:rsidP="0073435F">
      <w:r>
        <w:t>显示基本信息</w:t>
      </w:r>
    </w:p>
    <w:p w:rsidR="00F832DC" w:rsidRDefault="00F832DC" w:rsidP="00F832DC">
      <w:pPr>
        <w:pStyle w:val="2"/>
      </w:pPr>
      <w:bookmarkStart w:id="39" w:name="_Toc414726777"/>
      <w:r>
        <w:rPr>
          <w:rFonts w:hint="eastAsia"/>
        </w:rPr>
        <w:t>2.</w:t>
      </w:r>
      <w:r>
        <w:t>7</w:t>
      </w:r>
      <w:r>
        <w:t>人脉</w:t>
      </w:r>
      <w:bookmarkEnd w:id="39"/>
    </w:p>
    <w:p w:rsidR="00F832DC" w:rsidRDefault="00F832DC" w:rsidP="00F832DC">
      <w:pPr>
        <w:pStyle w:val="3"/>
      </w:pPr>
      <w:bookmarkStart w:id="40" w:name="_Toc414726778"/>
      <w:r>
        <w:rPr>
          <w:rFonts w:hint="eastAsia"/>
        </w:rPr>
        <w:t>2.</w:t>
      </w:r>
      <w:r>
        <w:t>7.1</w:t>
      </w:r>
      <w:r>
        <w:t>人脉圈子</w:t>
      </w:r>
      <w:bookmarkEnd w:id="40"/>
    </w:p>
    <w:p w:rsidR="00F832DC" w:rsidRDefault="00F832DC" w:rsidP="00F832DC">
      <w:r>
        <w:rPr>
          <w:rFonts w:hint="eastAsia"/>
        </w:rPr>
        <w:t>好友（可发私信）、关注（邀请好友）、粉丝。</w:t>
      </w:r>
    </w:p>
    <w:p w:rsidR="00F832DC" w:rsidRDefault="00F832DC" w:rsidP="00F832DC">
      <w:r>
        <w:t>黑名单设置。</w:t>
      </w:r>
    </w:p>
    <w:p w:rsidR="0032296D" w:rsidRDefault="0032296D" w:rsidP="0032296D">
      <w:pPr>
        <w:pStyle w:val="3"/>
      </w:pPr>
      <w:bookmarkStart w:id="41" w:name="_Toc414726779"/>
      <w:r>
        <w:rPr>
          <w:rFonts w:hint="eastAsia"/>
        </w:rPr>
        <w:t>2.</w:t>
      </w:r>
      <w:r>
        <w:t>7.2</w:t>
      </w:r>
      <w:r>
        <w:t>公司圈子</w:t>
      </w:r>
      <w:bookmarkEnd w:id="41"/>
    </w:p>
    <w:p w:rsidR="0032296D" w:rsidRDefault="0032296D" w:rsidP="0032296D">
      <w:r>
        <w:t>关注公司，获取新信息</w:t>
      </w:r>
    </w:p>
    <w:p w:rsidR="0032296D" w:rsidRDefault="0032296D" w:rsidP="0032296D">
      <w:r>
        <w:t>公司与求职者互相关注可发私信</w:t>
      </w:r>
    </w:p>
    <w:p w:rsidR="005726FD" w:rsidRDefault="005726FD" w:rsidP="005726FD">
      <w:pPr>
        <w:pStyle w:val="2"/>
      </w:pPr>
      <w:bookmarkStart w:id="42" w:name="_Toc414726780"/>
      <w:r>
        <w:rPr>
          <w:rFonts w:hint="eastAsia"/>
        </w:rPr>
        <w:t>2.</w:t>
      </w:r>
      <w:r>
        <w:t>8</w:t>
      </w:r>
      <w:r>
        <w:t>论坛（海归路上）</w:t>
      </w:r>
      <w:bookmarkEnd w:id="42"/>
    </w:p>
    <w:p w:rsidR="005726FD" w:rsidRDefault="005726FD" w:rsidP="005726FD">
      <w:pPr>
        <w:pStyle w:val="3"/>
      </w:pPr>
      <w:bookmarkStart w:id="43" w:name="_Toc414726781"/>
      <w:r>
        <w:rPr>
          <w:rFonts w:hint="eastAsia"/>
        </w:rPr>
        <w:t>2.</w:t>
      </w:r>
      <w:r>
        <w:t>8.1</w:t>
      </w:r>
      <w:r>
        <w:t>磁帖展示</w:t>
      </w:r>
      <w:bookmarkEnd w:id="43"/>
    </w:p>
    <w:p w:rsidR="005726FD" w:rsidRDefault="005726FD" w:rsidP="005726FD">
      <w:r>
        <w:t>展示相关新闻，图片链接</w:t>
      </w:r>
    </w:p>
    <w:p w:rsidR="005726FD" w:rsidRDefault="005726FD" w:rsidP="00687DC8">
      <w:pPr>
        <w:pStyle w:val="3"/>
      </w:pPr>
      <w:bookmarkStart w:id="44" w:name="_Toc414726782"/>
      <w:r>
        <w:rPr>
          <w:rFonts w:hint="eastAsia"/>
        </w:rPr>
        <w:lastRenderedPageBreak/>
        <w:t>2.</w:t>
      </w:r>
      <w:r>
        <w:t>8.2</w:t>
      </w:r>
      <w:r>
        <w:t>话题展示</w:t>
      </w:r>
      <w:bookmarkEnd w:id="44"/>
    </w:p>
    <w:p w:rsidR="005726FD" w:rsidRDefault="005726FD" w:rsidP="005726FD">
      <w:r>
        <w:t>特定企业新闻内容</w:t>
      </w:r>
    </w:p>
    <w:p w:rsidR="005726FD" w:rsidRDefault="005726FD" w:rsidP="00687DC8">
      <w:pPr>
        <w:pStyle w:val="3"/>
      </w:pPr>
      <w:bookmarkStart w:id="45" w:name="_Toc414726783"/>
      <w:r>
        <w:rPr>
          <w:rFonts w:hint="eastAsia"/>
        </w:rPr>
        <w:t>2.</w:t>
      </w:r>
      <w:r>
        <w:t>8.3</w:t>
      </w:r>
      <w:r>
        <w:t>搜索问题</w:t>
      </w:r>
      <w:bookmarkEnd w:id="45"/>
    </w:p>
    <w:p w:rsidR="005726FD" w:rsidRDefault="005726FD" w:rsidP="005726FD">
      <w:r>
        <w:t>搜索问题，显示结果</w:t>
      </w:r>
    </w:p>
    <w:p w:rsidR="005726FD" w:rsidRDefault="005726FD" w:rsidP="00687DC8">
      <w:pPr>
        <w:pStyle w:val="3"/>
      </w:pPr>
      <w:bookmarkStart w:id="46" w:name="_Toc414726784"/>
      <w:r>
        <w:rPr>
          <w:rFonts w:hint="eastAsia"/>
        </w:rPr>
        <w:t>2.</w:t>
      </w:r>
      <w:r>
        <w:t>8.4</w:t>
      </w:r>
      <w:r>
        <w:t>快速提问</w:t>
      </w:r>
      <w:bookmarkEnd w:id="46"/>
    </w:p>
    <w:p w:rsidR="005726FD" w:rsidRDefault="005726FD" w:rsidP="005726FD">
      <w:r>
        <w:t>发帖提问</w:t>
      </w:r>
    </w:p>
    <w:p w:rsidR="005726FD" w:rsidRDefault="005726FD" w:rsidP="00687DC8">
      <w:pPr>
        <w:pStyle w:val="3"/>
      </w:pPr>
      <w:bookmarkStart w:id="47" w:name="_Toc414726785"/>
      <w:r>
        <w:rPr>
          <w:rFonts w:hint="eastAsia"/>
        </w:rPr>
        <w:t>2.</w:t>
      </w:r>
      <w:r>
        <w:t>8.5</w:t>
      </w:r>
      <w:r>
        <w:t>热门板块展示</w:t>
      </w:r>
      <w:bookmarkEnd w:id="47"/>
    </w:p>
    <w:p w:rsidR="005726FD" w:rsidRDefault="005726FD" w:rsidP="005726FD">
      <w:r>
        <w:t>例如就业、创业、互联网、留学、华人</w:t>
      </w:r>
    </w:p>
    <w:p w:rsidR="00687DC8" w:rsidRDefault="00687DC8" w:rsidP="005726FD">
      <w:r>
        <w:t>分别展示主题（链接）及预览，发起原因，时间，发帖人姓，回答数</w:t>
      </w:r>
    </w:p>
    <w:p w:rsidR="00687DC8" w:rsidRDefault="00687DC8" w:rsidP="00687DC8">
      <w:pPr>
        <w:pStyle w:val="3"/>
      </w:pPr>
      <w:bookmarkStart w:id="48" w:name="_Toc414726786"/>
      <w:r>
        <w:rPr>
          <w:rFonts w:hint="eastAsia"/>
        </w:rPr>
        <w:t>2.</w:t>
      </w:r>
      <w:r>
        <w:t>8.6</w:t>
      </w:r>
      <w:r>
        <w:t>热议话题</w:t>
      </w:r>
      <w:bookmarkEnd w:id="48"/>
    </w:p>
    <w:p w:rsidR="00687DC8" w:rsidRDefault="00687DC8" w:rsidP="005726FD">
      <w:r>
        <w:t>展示链接、主题</w:t>
      </w:r>
    </w:p>
    <w:p w:rsidR="00687DC8" w:rsidRDefault="00687DC8" w:rsidP="00687DC8">
      <w:pPr>
        <w:pStyle w:val="3"/>
      </w:pPr>
      <w:bookmarkStart w:id="49" w:name="_Toc414726787"/>
      <w:r>
        <w:rPr>
          <w:rFonts w:hint="eastAsia"/>
        </w:rPr>
        <w:t>2.</w:t>
      </w:r>
      <w:r>
        <w:t>8.7</w:t>
      </w:r>
      <w:r>
        <w:t>广告投放</w:t>
      </w:r>
      <w:bookmarkEnd w:id="49"/>
    </w:p>
    <w:p w:rsidR="00687DC8" w:rsidRDefault="00687DC8" w:rsidP="0011189D">
      <w:pPr>
        <w:pStyle w:val="3"/>
      </w:pPr>
      <w:bookmarkStart w:id="50" w:name="_Toc414726788"/>
      <w:r>
        <w:rPr>
          <w:rFonts w:hint="eastAsia"/>
        </w:rPr>
        <w:t>2.</w:t>
      </w:r>
      <w:r>
        <w:t>8.8</w:t>
      </w:r>
      <w:r>
        <w:t>帖内展示</w:t>
      </w:r>
      <w:bookmarkEnd w:id="50"/>
    </w:p>
    <w:p w:rsidR="00687DC8" w:rsidRDefault="00687DC8" w:rsidP="00687DC8">
      <w:r>
        <w:t>展示问题以及各回答内容，支持分享到微信</w:t>
      </w:r>
    </w:p>
    <w:p w:rsidR="00687DC8" w:rsidRDefault="00687DC8" w:rsidP="00687DC8">
      <w:r>
        <w:t>回复（可匿名）</w:t>
      </w:r>
    </w:p>
    <w:p w:rsidR="009E46F4" w:rsidRDefault="009E46F4" w:rsidP="009E46F4">
      <w:pPr>
        <w:pStyle w:val="2"/>
      </w:pPr>
      <w:bookmarkStart w:id="51" w:name="_Toc414726789"/>
      <w:r>
        <w:rPr>
          <w:rFonts w:hint="eastAsia"/>
        </w:rPr>
        <w:t>2.</w:t>
      </w:r>
      <w:r>
        <w:t>9HR</w:t>
      </w:r>
      <w:r>
        <w:t>首页</w:t>
      </w:r>
      <w:bookmarkEnd w:id="51"/>
    </w:p>
    <w:p w:rsidR="009E46F4" w:rsidRDefault="0011189D" w:rsidP="0011189D">
      <w:pPr>
        <w:pStyle w:val="3"/>
      </w:pPr>
      <w:bookmarkStart w:id="52" w:name="_Toc414726790"/>
      <w:r>
        <w:rPr>
          <w:rFonts w:hint="eastAsia"/>
        </w:rPr>
        <w:t>2.</w:t>
      </w:r>
      <w:r>
        <w:t>9.1</w:t>
      </w:r>
      <w:r>
        <w:t>提示</w:t>
      </w:r>
      <w:bookmarkEnd w:id="52"/>
    </w:p>
    <w:p w:rsidR="0011189D" w:rsidRDefault="0011189D" w:rsidP="0011189D">
      <w:pPr>
        <w:pStyle w:val="a0"/>
      </w:pPr>
      <w:r>
        <w:rPr>
          <w:rFonts w:hint="eastAsia"/>
        </w:rPr>
        <w:t>提示正在招聘职位个数及内容</w:t>
      </w:r>
    </w:p>
    <w:p w:rsidR="0011189D" w:rsidRDefault="0011189D" w:rsidP="0011189D">
      <w:pPr>
        <w:pStyle w:val="a0"/>
      </w:pPr>
      <w:r>
        <w:t>提示新投递的简历数</w:t>
      </w:r>
    </w:p>
    <w:p w:rsidR="0011189D" w:rsidRDefault="0011189D" w:rsidP="0011189D">
      <w:pPr>
        <w:pStyle w:val="a0"/>
      </w:pPr>
      <w:r>
        <w:t>提示近期预约视频面试（职位及姓名）</w:t>
      </w:r>
    </w:p>
    <w:p w:rsidR="00C74704" w:rsidRDefault="00C74704" w:rsidP="00C74704">
      <w:pPr>
        <w:pStyle w:val="3"/>
      </w:pPr>
      <w:bookmarkStart w:id="53" w:name="_Toc414726791"/>
      <w:r>
        <w:rPr>
          <w:rFonts w:hint="eastAsia"/>
        </w:rPr>
        <w:lastRenderedPageBreak/>
        <w:t>2.</w:t>
      </w:r>
      <w:r>
        <w:t>9.2</w:t>
      </w:r>
      <w:r>
        <w:t>推荐简历</w:t>
      </w:r>
      <w:bookmarkEnd w:id="53"/>
    </w:p>
    <w:p w:rsidR="00C74704" w:rsidRDefault="00C74704" w:rsidP="00C74704">
      <w:r>
        <w:t>提供头像、擅长职位、姓名、学位、所在地、成就、链接</w:t>
      </w:r>
    </w:p>
    <w:p w:rsidR="00C74704" w:rsidRDefault="00C74704" w:rsidP="00C74704">
      <w:pPr>
        <w:pStyle w:val="3"/>
      </w:pPr>
      <w:bookmarkStart w:id="54" w:name="_Toc414726792"/>
      <w:r>
        <w:rPr>
          <w:rFonts w:hint="eastAsia"/>
        </w:rPr>
        <w:t>2.</w:t>
      </w:r>
      <w:r>
        <w:t>9.3</w:t>
      </w:r>
      <w:r>
        <w:t>资料</w:t>
      </w:r>
      <w:bookmarkEnd w:id="54"/>
    </w:p>
    <w:p w:rsidR="00C74704" w:rsidRDefault="00C74704" w:rsidP="00C74704">
      <w:r>
        <w:t>包括企业资料、管理员信息、职位信息</w:t>
      </w:r>
    </w:p>
    <w:p w:rsidR="00BC1958" w:rsidRDefault="00BC1958" w:rsidP="00BC1958">
      <w:pPr>
        <w:pStyle w:val="2"/>
      </w:pPr>
      <w:bookmarkStart w:id="55" w:name="_Toc414726793"/>
      <w:r>
        <w:rPr>
          <w:rFonts w:hint="eastAsia"/>
        </w:rPr>
        <w:t>2.</w:t>
      </w:r>
      <w:r>
        <w:t>10</w:t>
      </w:r>
      <w:r>
        <w:t>简历管理</w:t>
      </w:r>
      <w:bookmarkEnd w:id="55"/>
    </w:p>
    <w:p w:rsidR="00BC1958" w:rsidRDefault="00BC1958" w:rsidP="00BC1958">
      <w:pPr>
        <w:pStyle w:val="3"/>
      </w:pPr>
      <w:bookmarkStart w:id="56" w:name="_Toc414726794"/>
      <w:r>
        <w:rPr>
          <w:rFonts w:hint="eastAsia"/>
        </w:rPr>
        <w:t>2.</w:t>
      </w:r>
      <w:r>
        <w:t>10.1</w:t>
      </w:r>
      <w:r>
        <w:t>简历内容</w:t>
      </w:r>
      <w:bookmarkEnd w:id="56"/>
    </w:p>
    <w:p w:rsidR="00BC1958" w:rsidRDefault="00BC1958" w:rsidP="00BC1958">
      <w:r>
        <w:t>应聘者个人信息</w:t>
      </w:r>
    </w:p>
    <w:p w:rsidR="00BC1958" w:rsidRDefault="00BC1958" w:rsidP="00BC1958">
      <w:pPr>
        <w:pStyle w:val="3"/>
      </w:pPr>
      <w:bookmarkStart w:id="57" w:name="_Toc414726795"/>
      <w:r>
        <w:rPr>
          <w:rFonts w:hint="eastAsia"/>
        </w:rPr>
        <w:t>2.</w:t>
      </w:r>
      <w:r>
        <w:t>10.2</w:t>
      </w:r>
      <w:r>
        <w:t>简历状态</w:t>
      </w:r>
      <w:bookmarkEnd w:id="57"/>
    </w:p>
    <w:p w:rsidR="00BC1958" w:rsidRDefault="00BC1958" w:rsidP="00BC1958">
      <w:r>
        <w:t>包括</w:t>
      </w:r>
      <w:r w:rsidR="00C720EF">
        <w:t>新收到的、待面试、收藏、拒绝</w:t>
      </w:r>
    </w:p>
    <w:p w:rsidR="00C720EF" w:rsidRDefault="00C720EF" w:rsidP="00BC1958">
      <w:r>
        <w:t>支持搜索、查看功能</w:t>
      </w:r>
    </w:p>
    <w:p w:rsidR="00F37DF5" w:rsidRDefault="00F37DF5" w:rsidP="00F37DF5">
      <w:pPr>
        <w:pStyle w:val="2"/>
      </w:pPr>
      <w:bookmarkStart w:id="58" w:name="_Toc414726796"/>
      <w:r>
        <w:rPr>
          <w:rFonts w:hint="eastAsia"/>
        </w:rPr>
        <w:t>2.</w:t>
      </w:r>
      <w:r>
        <w:t>11</w:t>
      </w:r>
      <w:r>
        <w:t>职位管理</w:t>
      </w:r>
      <w:bookmarkEnd w:id="58"/>
    </w:p>
    <w:p w:rsidR="00F37DF5" w:rsidRDefault="00F37DF5" w:rsidP="00F37DF5">
      <w:pPr>
        <w:pStyle w:val="3"/>
      </w:pPr>
      <w:bookmarkStart w:id="59" w:name="_Toc414726797"/>
      <w:r>
        <w:rPr>
          <w:rFonts w:hint="eastAsia"/>
        </w:rPr>
        <w:t>2.</w:t>
      </w:r>
      <w:r>
        <w:t>11.1</w:t>
      </w:r>
      <w:r>
        <w:t>职位内容</w:t>
      </w:r>
      <w:bookmarkEnd w:id="59"/>
    </w:p>
    <w:p w:rsidR="00F37DF5" w:rsidRDefault="00F37DF5" w:rsidP="00F37DF5">
      <w:r>
        <w:t>名称、类别、描述、标签（可单击添加）、地点、经验要求、学历要求、性质、岗位数、月薪、公司信息</w:t>
      </w:r>
    </w:p>
    <w:p w:rsidR="00F37DF5" w:rsidRDefault="00F37DF5" w:rsidP="00F37DF5">
      <w:pPr>
        <w:pStyle w:val="3"/>
      </w:pPr>
      <w:bookmarkStart w:id="60" w:name="_Toc414726798"/>
      <w:r>
        <w:rPr>
          <w:rFonts w:hint="eastAsia"/>
        </w:rPr>
        <w:t>2.</w:t>
      </w:r>
      <w:r>
        <w:t>11.2</w:t>
      </w:r>
      <w:r>
        <w:t>职位状态</w:t>
      </w:r>
      <w:bookmarkEnd w:id="60"/>
    </w:p>
    <w:p w:rsidR="00F37DF5" w:rsidRDefault="00F37DF5" w:rsidP="00F37DF5">
      <w:r>
        <w:t>预览、发布、失效</w:t>
      </w:r>
    </w:p>
    <w:p w:rsidR="00FF1702" w:rsidRDefault="00FF1702" w:rsidP="00FF1702">
      <w:pPr>
        <w:pStyle w:val="2"/>
      </w:pPr>
      <w:bookmarkStart w:id="61" w:name="_Toc414726799"/>
      <w:r>
        <w:rPr>
          <w:rFonts w:hint="eastAsia"/>
        </w:rPr>
        <w:t>2.</w:t>
      </w:r>
      <w:r>
        <w:t>12</w:t>
      </w:r>
      <w:r>
        <w:t>个人简历</w:t>
      </w:r>
      <w:bookmarkEnd w:id="61"/>
    </w:p>
    <w:p w:rsidR="00FF1702" w:rsidRDefault="00FF1702" w:rsidP="00FF1702">
      <w:pPr>
        <w:pStyle w:val="3"/>
      </w:pPr>
      <w:bookmarkStart w:id="62" w:name="_Toc414726800"/>
      <w:r>
        <w:t>2.12.1</w:t>
      </w:r>
      <w:r>
        <w:t>信息</w:t>
      </w:r>
      <w:bookmarkEnd w:id="62"/>
    </w:p>
    <w:p w:rsidR="00FF1702" w:rsidRDefault="00FF1702" w:rsidP="00FF1702">
      <w:r>
        <w:t>照片、姓名、民族、性别、生日、国籍、开始工作时间、常住地区、电话、邮箱、教育背景（可扩展</w:t>
      </w:r>
      <w:r>
        <w:rPr>
          <w:rFonts w:hint="eastAsia"/>
        </w:rPr>
        <w:t>）、语言能力（可扩展）、工作经历。</w:t>
      </w:r>
    </w:p>
    <w:p w:rsidR="003F66D3" w:rsidRDefault="003F66D3" w:rsidP="003F66D3">
      <w:pPr>
        <w:pStyle w:val="3"/>
      </w:pPr>
      <w:bookmarkStart w:id="63" w:name="_Toc414726801"/>
      <w:r>
        <w:rPr>
          <w:rFonts w:hint="eastAsia"/>
        </w:rPr>
        <w:lastRenderedPageBreak/>
        <w:t>2.</w:t>
      </w:r>
      <w:r>
        <w:t>12.2</w:t>
      </w:r>
      <w:r>
        <w:t>设置</w:t>
      </w:r>
      <w:bookmarkEnd w:id="63"/>
    </w:p>
    <w:p w:rsidR="003F66D3" w:rsidRDefault="003F66D3" w:rsidP="003F66D3">
      <w:r>
        <w:t>简历可见度（隐藏、全部可见、仅企业、仅创业者等）、企业黑名单</w:t>
      </w:r>
    </w:p>
    <w:p w:rsidR="008A67BF" w:rsidRDefault="008A67BF" w:rsidP="008A67BF">
      <w:pPr>
        <w:spacing w:before="200" w:line="276" w:lineRule="auto"/>
        <w:rPr>
          <w:rFonts w:hint="eastAsia"/>
        </w:rPr>
      </w:pPr>
      <w:r>
        <w:br w:type="page"/>
      </w:r>
    </w:p>
    <w:p w:rsidR="00165B7A" w:rsidRPr="00165B7A" w:rsidRDefault="00165B7A" w:rsidP="00165B7A">
      <w:pPr>
        <w:pStyle w:val="1"/>
        <w:rPr>
          <w:rFonts w:hint="eastAsia"/>
        </w:rPr>
      </w:pPr>
      <w:bookmarkStart w:id="64" w:name="_Toc414726802"/>
      <w:r>
        <w:lastRenderedPageBreak/>
        <w:t>三、</w:t>
      </w:r>
      <w:r>
        <w:rPr>
          <w:rFonts w:hint="eastAsia"/>
        </w:rPr>
        <w:t xml:space="preserve">    </w:t>
      </w:r>
      <w:r>
        <w:t>软硬件以及其他外部接口需求</w:t>
      </w:r>
      <w:bookmarkEnd w:id="64"/>
    </w:p>
    <w:p w:rsidR="008A67BF" w:rsidRDefault="008A67BF" w:rsidP="008A67BF">
      <w:pPr>
        <w:pStyle w:val="2"/>
      </w:pPr>
      <w:bookmarkStart w:id="65" w:name="_Toc414726803"/>
      <w:r>
        <w:rPr>
          <w:rFonts w:hint="eastAsia"/>
        </w:rPr>
        <w:t>3.</w:t>
      </w:r>
      <w:r>
        <w:t>1</w:t>
      </w:r>
      <w:r w:rsidR="00165B7A">
        <w:t>用户界面</w:t>
      </w:r>
      <w:bookmarkEnd w:id="65"/>
    </w:p>
    <w:p w:rsidR="00180F51" w:rsidRDefault="00165B7A" w:rsidP="00165B7A">
      <w:pPr>
        <w:ind w:firstLineChars="200" w:firstLine="480"/>
      </w:pPr>
      <w:r>
        <w:t>用户界面是程序中用户能看见并与之交互作用的部分，设计一个好的用户界面是非常重要的，本设计将为用户提供美观、大方、直观、操作简单的具备典型网站风格的用户界面</w:t>
      </w:r>
    </w:p>
    <w:p w:rsidR="00165B7A" w:rsidRDefault="00165B7A" w:rsidP="00165B7A">
      <w:pPr>
        <w:pStyle w:val="3"/>
      </w:pPr>
      <w:bookmarkStart w:id="66" w:name="_Toc414726804"/>
      <w:r>
        <w:rPr>
          <w:rFonts w:hint="eastAsia"/>
        </w:rPr>
        <w:t>人机界面风格</w:t>
      </w:r>
      <w:bookmarkEnd w:id="66"/>
    </w:p>
    <w:p w:rsidR="00165B7A" w:rsidRDefault="00165B7A" w:rsidP="005132E8">
      <w:r>
        <w:t>人机界面风格采用时下流行的扁平化图标风格，配以动态磁帖显示，使界面更具新兴起的</w:t>
      </w:r>
      <w:r>
        <w:t>windows</w:t>
      </w:r>
      <w:r>
        <w:t>扁平化风格。更能满足大多数海外人才以及企业的审美观念。</w:t>
      </w:r>
    </w:p>
    <w:p w:rsidR="007864D2" w:rsidRDefault="007864D2" w:rsidP="007864D2">
      <w:pPr>
        <w:pStyle w:val="3"/>
      </w:pPr>
      <w:bookmarkStart w:id="67" w:name="_Toc414726805"/>
      <w:r>
        <w:rPr>
          <w:rFonts w:hint="eastAsia"/>
        </w:rPr>
        <w:t>屏幕布局和解决方案的限制</w:t>
      </w:r>
      <w:bookmarkEnd w:id="67"/>
    </w:p>
    <w:p w:rsidR="007864D2" w:rsidRDefault="007864D2" w:rsidP="005132E8">
      <w:r>
        <w:t>屏幕布局基本依据典型网站风格，所有页面导航栏内容均相同，依据不同登陆用户产生不同的头像显示。页末则显示运营公司的基本信息，友情链接，资质证明等信息，页中布局依据页面不同功能有所不同</w:t>
      </w:r>
    </w:p>
    <w:p w:rsidR="00C53AAD" w:rsidRDefault="00C53AAD" w:rsidP="00C53AAD">
      <w:pPr>
        <w:pStyle w:val="3"/>
      </w:pPr>
      <w:bookmarkStart w:id="68" w:name="_Toc414726806"/>
      <w:r>
        <w:rPr>
          <w:rFonts w:hint="eastAsia"/>
        </w:rPr>
        <w:t>标准按钮</w:t>
      </w:r>
      <w:bookmarkEnd w:id="68"/>
    </w:p>
    <w:p w:rsidR="00AA2BDD" w:rsidRDefault="00C53AAD" w:rsidP="00C53AAD">
      <w:r>
        <w:rPr>
          <w:rFonts w:hint="eastAsia"/>
        </w:rPr>
        <w:t>标准按钮标示网页中使用的所有按钮样式，即所有按钮样式必须遵照一致的样式，设计工作将在</w:t>
      </w:r>
      <w:r w:rsidR="00AA2BDD">
        <w:rPr>
          <w:rFonts w:hint="eastAsia"/>
        </w:rPr>
        <w:t>详细设计中完成</w:t>
      </w:r>
    </w:p>
    <w:p w:rsidR="00AA2BDD" w:rsidRDefault="00AA2BDD" w:rsidP="00AA2BDD">
      <w:pPr>
        <w:pStyle w:val="3"/>
      </w:pPr>
      <w:bookmarkStart w:id="69" w:name="_Toc414726807"/>
      <w:r>
        <w:rPr>
          <w:rFonts w:hint="eastAsia"/>
        </w:rPr>
        <w:t>导航</w:t>
      </w:r>
      <w:bookmarkEnd w:id="69"/>
    </w:p>
    <w:p w:rsidR="00AA2BDD" w:rsidRDefault="00AA2BDD" w:rsidP="00AA2BDD">
      <w:r>
        <w:t>导航栏必须遵照一定的顺序，显示网站总体框架，下拉菜单内容尽量简单易懂，不宜过度繁琐。</w:t>
      </w:r>
      <w:r w:rsidR="005132E8">
        <w:t>导航链接内容显示明确，尽量不对用户造成误导。</w:t>
      </w:r>
    </w:p>
    <w:p w:rsidR="005132E8" w:rsidRDefault="005132E8" w:rsidP="005132E8">
      <w:pPr>
        <w:pStyle w:val="3"/>
      </w:pPr>
      <w:bookmarkStart w:id="70" w:name="_Toc414726808"/>
      <w:r>
        <w:rPr>
          <w:rFonts w:hint="eastAsia"/>
        </w:rPr>
        <w:t>快捷键</w:t>
      </w:r>
      <w:bookmarkEnd w:id="70"/>
    </w:p>
    <w:p w:rsidR="005132E8" w:rsidRDefault="005132E8" w:rsidP="005132E8">
      <w:r>
        <w:t>网站快捷键设置应根据用户当前位置进行动态显示，最大程度允许用户用最少的操作达到最理想的目的。</w:t>
      </w:r>
    </w:p>
    <w:p w:rsidR="005132E8" w:rsidRDefault="005132E8" w:rsidP="005132E8">
      <w:pPr>
        <w:pStyle w:val="3"/>
      </w:pPr>
      <w:bookmarkStart w:id="71" w:name="_Toc414726809"/>
      <w:r>
        <w:lastRenderedPageBreak/>
        <w:t>错误信息提示</w:t>
      </w:r>
      <w:bookmarkEnd w:id="71"/>
    </w:p>
    <w:p w:rsidR="005132E8" w:rsidRDefault="005132E8" w:rsidP="005132E8">
      <w:r>
        <w:t>网页运行期间若出现错误，尽量使弹出消息风格保持一致，具体设计结果将在详细设计中体现</w:t>
      </w:r>
    </w:p>
    <w:p w:rsidR="005132E8" w:rsidRDefault="005132E8" w:rsidP="005132E8">
      <w:pPr>
        <w:pStyle w:val="2"/>
      </w:pPr>
      <w:bookmarkStart w:id="72" w:name="_Toc414726810"/>
      <w:r>
        <w:rPr>
          <w:rFonts w:hint="eastAsia"/>
        </w:rPr>
        <w:t>3.</w:t>
      </w:r>
      <w:r>
        <w:t>2</w:t>
      </w:r>
      <w:r>
        <w:t>硬件需求</w:t>
      </w:r>
      <w:bookmarkEnd w:id="72"/>
    </w:p>
    <w:p w:rsidR="005132E8" w:rsidRDefault="005132E8" w:rsidP="005132E8">
      <w:pPr>
        <w:ind w:firstLineChars="200" w:firstLine="480"/>
      </w:pPr>
      <w:r>
        <w:t>根据描述，目前该系统并未要求适配移动终端，但应最大程度地适应各型号版本的</w:t>
      </w:r>
      <w:r>
        <w:t>PC</w:t>
      </w:r>
      <w:r>
        <w:t>机以及各种不同版本的浏览器、显示插件等。并且具有高可靠性，可用性和安全性。</w:t>
      </w:r>
    </w:p>
    <w:p w:rsidR="005132E8" w:rsidRDefault="00085FFC" w:rsidP="005132E8">
      <w:pPr>
        <w:ind w:firstLineChars="200" w:firstLine="480"/>
      </w:pPr>
      <w:r>
        <w:rPr>
          <w:rFonts w:hint="eastAsia"/>
        </w:rPr>
        <w:t>用户可能使用的终端系统包括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</w:t>
      </w:r>
      <w:r>
        <w:t>、</w:t>
      </w:r>
      <w:r>
        <w:t>Ubuntu</w:t>
      </w:r>
      <w:r>
        <w:t>等，浏览器内核包括</w:t>
      </w:r>
      <w:r>
        <w:t>Internet Explorer</w:t>
      </w:r>
      <w:r>
        <w:t>、</w:t>
      </w:r>
      <w:proofErr w:type="spellStart"/>
      <w:r w:rsidR="00140E8B">
        <w:t>WebKit</w:t>
      </w:r>
      <w:proofErr w:type="spellEnd"/>
      <w:r w:rsidR="00140E8B">
        <w:t>、</w:t>
      </w:r>
      <w:r w:rsidR="00140E8B">
        <w:t>Gecko</w:t>
      </w:r>
      <w:r w:rsidR="00140E8B">
        <w:t>等</w:t>
      </w:r>
    </w:p>
    <w:p w:rsidR="00140E8B" w:rsidRDefault="00140E8B" w:rsidP="00140E8B">
      <w:pPr>
        <w:pStyle w:val="2"/>
      </w:pPr>
      <w:bookmarkStart w:id="73" w:name="_Toc414726811"/>
      <w:r>
        <w:rPr>
          <w:rFonts w:hint="eastAsia"/>
        </w:rPr>
        <w:t>3.</w:t>
      </w:r>
      <w:r>
        <w:t>3</w:t>
      </w:r>
      <w:r>
        <w:t>网络需求</w:t>
      </w:r>
      <w:bookmarkEnd w:id="73"/>
    </w:p>
    <w:p w:rsidR="00140E8B" w:rsidRDefault="00BE569C" w:rsidP="00140E8B">
      <w:r>
        <w:t>支持网页浏览即可满足本网站使用的网络需求</w:t>
      </w:r>
    </w:p>
    <w:p w:rsidR="00BE569C" w:rsidRDefault="00BE569C" w:rsidP="00BE569C">
      <w:pPr>
        <w:pStyle w:val="2"/>
      </w:pPr>
      <w:bookmarkStart w:id="74" w:name="_Toc414726812"/>
      <w:r>
        <w:rPr>
          <w:rFonts w:hint="eastAsia"/>
        </w:rPr>
        <w:t>3.</w:t>
      </w:r>
      <w:r>
        <w:t>4</w:t>
      </w:r>
      <w:r>
        <w:t>接口需求</w:t>
      </w:r>
      <w:bookmarkEnd w:id="74"/>
    </w:p>
    <w:p w:rsidR="00BE569C" w:rsidRDefault="00BE569C" w:rsidP="00BE569C">
      <w:r>
        <w:t>系统建设采用先进成熟的技术，建立严密的、体系化的管理、应用平台，所以应该具有良好的分层设计，整体系统扩充性良好，能够根据业务的发展和变更，在保持当前业务处理不受影响的前提下，具有持续扩充功能、适应变化的能力。</w:t>
      </w:r>
    </w:p>
    <w:p w:rsidR="00BE569C" w:rsidRDefault="00BE569C" w:rsidP="00BE569C">
      <w:pPr>
        <w:pStyle w:val="a0"/>
      </w:pPr>
      <w:proofErr w:type="spellStart"/>
      <w:r>
        <w:rPr>
          <w:rFonts w:hint="eastAsia"/>
        </w:rPr>
        <w:t>Mysql</w:t>
      </w:r>
      <w:proofErr w:type="spellEnd"/>
      <w:r>
        <w:t xml:space="preserve"> 5.6.21</w:t>
      </w:r>
    </w:p>
    <w:p w:rsidR="00BE569C" w:rsidRDefault="00BE569C" w:rsidP="00BE569C">
      <w:pPr>
        <w:pStyle w:val="a0"/>
      </w:pPr>
      <w:r>
        <w:t>Internet Explorer</w:t>
      </w:r>
      <w:r>
        <w:t>（</w:t>
      </w:r>
      <w:r>
        <w:t>Trident</w:t>
      </w:r>
      <w:r>
        <w:t>）</w:t>
      </w:r>
      <w:r w:rsidR="00F808DB">
        <w:rPr>
          <w:rFonts w:hint="eastAsia"/>
        </w:rPr>
        <w:t>6</w:t>
      </w:r>
      <w:r w:rsidR="00F808DB">
        <w:rPr>
          <w:rFonts w:hint="eastAsia"/>
        </w:rPr>
        <w:t>及以上</w:t>
      </w:r>
    </w:p>
    <w:p w:rsidR="00BE569C" w:rsidRDefault="00BE569C" w:rsidP="00BE569C">
      <w:pPr>
        <w:pStyle w:val="a0"/>
      </w:pPr>
      <w:r>
        <w:t>Chrome</w:t>
      </w:r>
      <w:r>
        <w:t>（</w:t>
      </w:r>
      <w:proofErr w:type="spellStart"/>
      <w:r>
        <w:t>WebKit</w:t>
      </w:r>
      <w:proofErr w:type="spellEnd"/>
      <w:r>
        <w:t>）</w:t>
      </w:r>
    </w:p>
    <w:p w:rsidR="00BE569C" w:rsidRDefault="00BE569C" w:rsidP="00BE569C">
      <w:pPr>
        <w:pStyle w:val="a0"/>
      </w:pPr>
      <w:r>
        <w:t>Firefox</w:t>
      </w:r>
      <w:r>
        <w:t>（</w:t>
      </w:r>
      <w:r>
        <w:t>Gecko</w:t>
      </w:r>
      <w:r>
        <w:t>）</w:t>
      </w:r>
    </w:p>
    <w:p w:rsidR="00F808DB" w:rsidRDefault="00F808DB" w:rsidP="00F808DB">
      <w:pPr>
        <w:pStyle w:val="2"/>
      </w:pPr>
      <w:bookmarkStart w:id="75" w:name="_Toc414726813"/>
      <w:r>
        <w:rPr>
          <w:rFonts w:hint="eastAsia"/>
        </w:rPr>
        <w:t>3.</w:t>
      </w:r>
      <w:r>
        <w:t>5</w:t>
      </w:r>
      <w:r>
        <w:t>通信需求</w:t>
      </w:r>
      <w:bookmarkEnd w:id="75"/>
    </w:p>
    <w:p w:rsidR="00F808DB" w:rsidRDefault="00F808DB" w:rsidP="00F808DB">
      <w:r>
        <w:rPr>
          <w:rFonts w:hint="eastAsia"/>
        </w:rPr>
        <w:t>系统采用</w:t>
      </w:r>
      <w:r>
        <w:rPr>
          <w:rFonts w:hint="eastAsia"/>
        </w:rPr>
        <w:t>http 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通信安全或加密、数据传输速率和同步通信机制。对于客户</w:t>
      </w:r>
      <w:r>
        <w:rPr>
          <w:rFonts w:hint="eastAsia"/>
        </w:rPr>
        <w:t>PC</w:t>
      </w:r>
      <w:r>
        <w:rPr>
          <w:rFonts w:hint="eastAsia"/>
        </w:rPr>
        <w:t>端与服务器交互的数据，使用安全套接子层</w:t>
      </w:r>
      <w:r>
        <w:rPr>
          <w:rFonts w:hint="eastAsia"/>
        </w:rPr>
        <w:t>(SSL,SSL</w:t>
      </w:r>
      <w:r>
        <w:rPr>
          <w:rFonts w:hint="eastAsia"/>
        </w:rPr>
        <w:t>加密传输主要是针对</w:t>
      </w:r>
      <w:r>
        <w:rPr>
          <w:rFonts w:hint="eastAsia"/>
        </w:rPr>
        <w:t>WEB</w:t>
      </w:r>
      <w:r>
        <w:rPr>
          <w:rFonts w:hint="eastAsia"/>
        </w:rPr>
        <w:t>的数据传输，基于重要信息的传输安全考</w:t>
      </w:r>
      <w:r>
        <w:rPr>
          <w:rFonts w:hint="eastAsia"/>
        </w:rPr>
        <w:lastRenderedPageBreak/>
        <w:t>虑而设计的。</w:t>
      </w:r>
      <w:r>
        <w:rPr>
          <w:rFonts w:hint="eastAsia"/>
        </w:rPr>
        <w:t>)</w:t>
      </w:r>
      <w:r>
        <w:rPr>
          <w:rFonts w:hint="eastAsia"/>
        </w:rPr>
        <w:t>进行信息交换，并在客户</w:t>
      </w:r>
      <w:r>
        <w:rPr>
          <w:rFonts w:hint="eastAsia"/>
        </w:rPr>
        <w:t>PC</w:t>
      </w:r>
      <w:r>
        <w:rPr>
          <w:rFonts w:hint="eastAsia"/>
        </w:rPr>
        <w:t>端和服务器之间重要的信息的交换。</w:t>
      </w:r>
    </w:p>
    <w:p w:rsidR="00192182" w:rsidRDefault="00192182">
      <w:pPr>
        <w:spacing w:before="200" w:line="276" w:lineRule="auto"/>
      </w:pPr>
      <w:r>
        <w:br w:type="page"/>
      </w:r>
    </w:p>
    <w:p w:rsidR="00192182" w:rsidRDefault="00192182" w:rsidP="00192182">
      <w:pPr>
        <w:pStyle w:val="1"/>
      </w:pPr>
      <w:bookmarkStart w:id="76" w:name="_Toc414726814"/>
      <w:r>
        <w:rPr>
          <w:rFonts w:hint="eastAsia"/>
        </w:rPr>
        <w:lastRenderedPageBreak/>
        <w:t>四、</w:t>
      </w:r>
      <w:r>
        <w:rPr>
          <w:rFonts w:hint="eastAsia"/>
        </w:rPr>
        <w:t xml:space="preserve">    </w:t>
      </w:r>
      <w:r>
        <w:rPr>
          <w:rFonts w:hint="eastAsia"/>
        </w:rPr>
        <w:t>非功能需求</w:t>
      </w:r>
      <w:bookmarkEnd w:id="76"/>
    </w:p>
    <w:p w:rsidR="00192182" w:rsidRDefault="008D6778" w:rsidP="008D6778">
      <w:pPr>
        <w:pStyle w:val="2"/>
      </w:pPr>
      <w:bookmarkStart w:id="77" w:name="_Toc414726815"/>
      <w:r>
        <w:rPr>
          <w:rFonts w:hint="eastAsia"/>
        </w:rPr>
        <w:t>4.</w:t>
      </w:r>
      <w:r>
        <w:t>1</w:t>
      </w:r>
      <w:r>
        <w:t>性能需求</w:t>
      </w:r>
      <w:bookmarkEnd w:id="77"/>
    </w:p>
    <w:p w:rsidR="008D6778" w:rsidRDefault="008D6778" w:rsidP="008D6778">
      <w:pPr>
        <w:pStyle w:val="3"/>
      </w:pPr>
      <w:bookmarkStart w:id="78" w:name="_Toc414726816"/>
      <w:r>
        <w:rPr>
          <w:rFonts w:hint="eastAsia"/>
        </w:rPr>
        <w:t>4.</w:t>
      </w:r>
      <w:r>
        <w:t>1.1</w:t>
      </w:r>
      <w:r>
        <w:t>处理能力</w:t>
      </w:r>
      <w:bookmarkEnd w:id="78"/>
    </w:p>
    <w:p w:rsidR="008D6778" w:rsidRDefault="008D6778" w:rsidP="008D6778">
      <w:r>
        <w:t>系统处理能力主要考虑系统能承载的最大并发用户数，按照实际情况的规划，系统至少能承载的最大并发用户数要求达到</w:t>
      </w:r>
      <w:r>
        <w:rPr>
          <w:rFonts w:hint="eastAsia"/>
        </w:rPr>
        <w:t>100.</w:t>
      </w:r>
    </w:p>
    <w:p w:rsidR="008D6778" w:rsidRDefault="008D6778" w:rsidP="008D6778">
      <w:pPr>
        <w:pStyle w:val="3"/>
      </w:pPr>
      <w:bookmarkStart w:id="79" w:name="_Toc414726817"/>
      <w:r>
        <w:rPr>
          <w:rFonts w:hint="eastAsia"/>
        </w:rPr>
        <w:t>4.</w:t>
      </w:r>
      <w:r>
        <w:t>1.2</w:t>
      </w:r>
      <w:r>
        <w:t>响应时间</w:t>
      </w:r>
      <w:bookmarkEnd w:id="79"/>
    </w:p>
    <w:p w:rsidR="008D6778" w:rsidRDefault="008D6778" w:rsidP="008D6778">
      <w:r>
        <w:t>为了能快捷处理信息提供服务，系统应该能快速相应请求，用户最中得到结果的相应时间除了与系统相应速度有关外，还与网络状况有关系。已提出的是对</w:t>
      </w:r>
      <w:r>
        <w:t>web</w:t>
      </w:r>
      <w:r>
        <w:t>查询页面查询响应速度的需求：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396"/>
        <w:gridCol w:w="2397"/>
        <w:gridCol w:w="2397"/>
      </w:tblGrid>
      <w:tr w:rsidR="008D6778" w:rsidTr="00D00150">
        <w:trPr>
          <w:trHeight w:val="293"/>
        </w:trPr>
        <w:tc>
          <w:tcPr>
            <w:tcW w:w="2396" w:type="dxa"/>
            <w:shd w:val="clear" w:color="auto" w:fill="DDDDDD" w:themeFill="background2"/>
          </w:tcPr>
          <w:p w:rsidR="008D6778" w:rsidRPr="00D00150" w:rsidRDefault="008D6778" w:rsidP="00D00150">
            <w:pPr>
              <w:jc w:val="center"/>
              <w:rPr>
                <w:rFonts w:hint="eastAsia"/>
              </w:rPr>
            </w:pPr>
            <w:r w:rsidRPr="00D00150">
              <w:rPr>
                <w:rFonts w:hint="eastAsia"/>
              </w:rPr>
              <w:t>时间段</w:t>
            </w:r>
          </w:p>
        </w:tc>
        <w:tc>
          <w:tcPr>
            <w:tcW w:w="2397" w:type="dxa"/>
            <w:shd w:val="clear" w:color="auto" w:fill="DDDDDD" w:themeFill="background2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种类</w:t>
            </w:r>
          </w:p>
        </w:tc>
        <w:tc>
          <w:tcPr>
            <w:tcW w:w="2397" w:type="dxa"/>
            <w:shd w:val="clear" w:color="auto" w:fill="DDDDDD" w:themeFill="background2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响应时间（秒）</w:t>
            </w:r>
          </w:p>
        </w:tc>
      </w:tr>
      <w:tr w:rsidR="008D6778" w:rsidTr="00D00150">
        <w:trPr>
          <w:trHeight w:val="303"/>
        </w:trPr>
        <w:tc>
          <w:tcPr>
            <w:tcW w:w="2396" w:type="dxa"/>
          </w:tcPr>
          <w:p w:rsidR="008D6778" w:rsidRPr="00D00150" w:rsidRDefault="008D6778" w:rsidP="00D00150">
            <w:pPr>
              <w:jc w:val="center"/>
              <w:rPr>
                <w:rFonts w:hint="eastAsia"/>
              </w:rPr>
            </w:pPr>
            <w:r w:rsidRPr="00D00150">
              <w:rPr>
                <w:rFonts w:hint="eastAsia"/>
              </w:rPr>
              <w:t>平时</w:t>
            </w:r>
          </w:p>
        </w:tc>
        <w:tc>
          <w:tcPr>
            <w:tcW w:w="2397" w:type="dxa"/>
            <w:vMerge w:val="restart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新增信息要求</w:t>
            </w:r>
          </w:p>
        </w:tc>
        <w:tc>
          <w:tcPr>
            <w:tcW w:w="2397" w:type="dxa"/>
          </w:tcPr>
          <w:p w:rsidR="008D6778" w:rsidRDefault="00D00150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D6778" w:rsidTr="00D00150">
        <w:trPr>
          <w:trHeight w:val="293"/>
        </w:trPr>
        <w:tc>
          <w:tcPr>
            <w:tcW w:w="2396" w:type="dxa"/>
          </w:tcPr>
          <w:p w:rsidR="008D6778" w:rsidRPr="00D00150" w:rsidRDefault="008D6778" w:rsidP="00D00150">
            <w:pPr>
              <w:jc w:val="center"/>
              <w:rPr>
                <w:rFonts w:hint="eastAsia"/>
              </w:rPr>
            </w:pPr>
            <w:r w:rsidRPr="00D00150">
              <w:rPr>
                <w:rFonts w:hint="eastAsia"/>
              </w:rPr>
              <w:t>查询高峰</w:t>
            </w:r>
          </w:p>
        </w:tc>
        <w:tc>
          <w:tcPr>
            <w:tcW w:w="2397" w:type="dxa"/>
            <w:vMerge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</w:p>
        </w:tc>
        <w:tc>
          <w:tcPr>
            <w:tcW w:w="2397" w:type="dxa"/>
          </w:tcPr>
          <w:p w:rsidR="008D6778" w:rsidRDefault="00D00150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D6778" w:rsidTr="00D00150">
        <w:trPr>
          <w:trHeight w:val="303"/>
        </w:trPr>
        <w:tc>
          <w:tcPr>
            <w:tcW w:w="2396" w:type="dxa"/>
            <w:vMerge w:val="restart"/>
          </w:tcPr>
          <w:p w:rsidR="008D6778" w:rsidRPr="00D00150" w:rsidRDefault="008D6778" w:rsidP="00D00150">
            <w:pPr>
              <w:jc w:val="center"/>
              <w:rPr>
                <w:rFonts w:hint="eastAsia"/>
              </w:rPr>
            </w:pPr>
            <w:r w:rsidRPr="00D00150">
              <w:rPr>
                <w:rFonts w:hint="eastAsia"/>
              </w:rPr>
              <w:t>平时</w:t>
            </w:r>
          </w:p>
        </w:tc>
        <w:tc>
          <w:tcPr>
            <w:tcW w:w="2397" w:type="dxa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简单查询要求</w:t>
            </w:r>
          </w:p>
        </w:tc>
        <w:tc>
          <w:tcPr>
            <w:tcW w:w="2397" w:type="dxa"/>
          </w:tcPr>
          <w:p w:rsidR="008D6778" w:rsidRDefault="00F55875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D6778" w:rsidTr="00D00150">
        <w:trPr>
          <w:trHeight w:val="303"/>
        </w:trPr>
        <w:tc>
          <w:tcPr>
            <w:tcW w:w="2396" w:type="dxa"/>
            <w:vMerge/>
          </w:tcPr>
          <w:p w:rsidR="008D6778" w:rsidRPr="00D00150" w:rsidRDefault="008D6778" w:rsidP="00D00150">
            <w:pPr>
              <w:jc w:val="center"/>
              <w:rPr>
                <w:rFonts w:hint="eastAsia"/>
              </w:rPr>
            </w:pPr>
          </w:p>
        </w:tc>
        <w:tc>
          <w:tcPr>
            <w:tcW w:w="2397" w:type="dxa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复杂查询要求</w:t>
            </w:r>
          </w:p>
        </w:tc>
        <w:tc>
          <w:tcPr>
            <w:tcW w:w="2397" w:type="dxa"/>
          </w:tcPr>
          <w:p w:rsidR="008D6778" w:rsidRDefault="00F55875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8D6778" w:rsidTr="00D00150">
        <w:trPr>
          <w:trHeight w:val="303"/>
        </w:trPr>
        <w:tc>
          <w:tcPr>
            <w:tcW w:w="2396" w:type="dxa"/>
            <w:vMerge w:val="restart"/>
          </w:tcPr>
          <w:p w:rsidR="008D6778" w:rsidRPr="00D00150" w:rsidRDefault="008D6778" w:rsidP="00D00150">
            <w:pPr>
              <w:jc w:val="center"/>
              <w:rPr>
                <w:rFonts w:hint="eastAsia"/>
              </w:rPr>
            </w:pPr>
            <w:r w:rsidRPr="00D00150">
              <w:rPr>
                <w:rFonts w:hint="eastAsia"/>
              </w:rPr>
              <w:t>查询高峰</w:t>
            </w:r>
          </w:p>
        </w:tc>
        <w:tc>
          <w:tcPr>
            <w:tcW w:w="2397" w:type="dxa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简单查询要求</w:t>
            </w:r>
          </w:p>
        </w:tc>
        <w:tc>
          <w:tcPr>
            <w:tcW w:w="2397" w:type="dxa"/>
          </w:tcPr>
          <w:p w:rsidR="008D6778" w:rsidRDefault="00F55875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D6778" w:rsidTr="00D00150">
        <w:trPr>
          <w:trHeight w:val="303"/>
        </w:trPr>
        <w:tc>
          <w:tcPr>
            <w:tcW w:w="2396" w:type="dxa"/>
            <w:vMerge/>
          </w:tcPr>
          <w:p w:rsidR="008D6778" w:rsidRPr="00D00150" w:rsidRDefault="008D6778" w:rsidP="008D6778">
            <w:pPr>
              <w:rPr>
                <w:rFonts w:hint="eastAsia"/>
                <w:highlight w:val="yellow"/>
              </w:rPr>
            </w:pPr>
          </w:p>
        </w:tc>
        <w:tc>
          <w:tcPr>
            <w:tcW w:w="2397" w:type="dxa"/>
          </w:tcPr>
          <w:p w:rsidR="008D6778" w:rsidRDefault="008D6778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复杂查询要求</w:t>
            </w:r>
          </w:p>
        </w:tc>
        <w:tc>
          <w:tcPr>
            <w:tcW w:w="2397" w:type="dxa"/>
          </w:tcPr>
          <w:p w:rsidR="008D6778" w:rsidRDefault="00F55875" w:rsidP="00D001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D00150" w:rsidRDefault="00D00150" w:rsidP="008D6778">
      <w:r>
        <w:rPr>
          <w:rFonts w:hint="eastAsia"/>
        </w:rPr>
        <w:t>注：新增信息要求是指涉及用户信息修改，添加的查询语句，例如用户注册填写信息、修改个人资料等；简单查询是指设计单个条件的严格匹配查询；复杂查询是至设计多个条件，或者使用模糊匹配的查询及统计；查询高峰指并发用户高于系统支持最大并发用户的</w:t>
      </w:r>
      <w:r>
        <w:rPr>
          <w:rFonts w:hint="eastAsia"/>
        </w:rPr>
        <w:t>60%</w:t>
      </w:r>
      <w:r>
        <w:rPr>
          <w:rFonts w:hint="eastAsia"/>
        </w:rPr>
        <w:t>时。</w:t>
      </w:r>
    </w:p>
    <w:p w:rsidR="00D00150" w:rsidRDefault="00D00150" w:rsidP="00D00150">
      <w:pPr>
        <w:pStyle w:val="2"/>
      </w:pPr>
      <w:bookmarkStart w:id="80" w:name="_Toc414726818"/>
      <w:r>
        <w:rPr>
          <w:rFonts w:hint="eastAsia"/>
        </w:rPr>
        <w:t>4.</w:t>
      </w:r>
      <w:r>
        <w:t>2</w:t>
      </w:r>
      <w:r>
        <w:t>安全需求</w:t>
      </w:r>
      <w:bookmarkEnd w:id="80"/>
    </w:p>
    <w:p w:rsidR="00D00150" w:rsidRDefault="00D00150" w:rsidP="00D00150">
      <w:pPr>
        <w:pStyle w:val="3"/>
      </w:pPr>
      <w:bookmarkStart w:id="81" w:name="_Toc414726819"/>
      <w:r>
        <w:rPr>
          <w:rFonts w:hint="eastAsia"/>
        </w:rPr>
        <w:t>4.</w:t>
      </w:r>
      <w:r>
        <w:t>2.1</w:t>
      </w:r>
      <w:r>
        <w:t>网络安全</w:t>
      </w:r>
      <w:bookmarkEnd w:id="81"/>
    </w:p>
    <w:p w:rsidR="00D00150" w:rsidRDefault="00D00150" w:rsidP="00D00150">
      <w:r>
        <w:t>服务器防火墙等设置</w:t>
      </w:r>
    </w:p>
    <w:p w:rsidR="00D00150" w:rsidRDefault="00D00150" w:rsidP="00D00150">
      <w:pPr>
        <w:pStyle w:val="3"/>
      </w:pPr>
      <w:bookmarkStart w:id="82" w:name="_Toc414726820"/>
      <w:r>
        <w:rPr>
          <w:rFonts w:hint="eastAsia"/>
        </w:rPr>
        <w:lastRenderedPageBreak/>
        <w:t>4.</w:t>
      </w:r>
      <w:r>
        <w:t>2.2</w:t>
      </w:r>
      <w:r>
        <w:t>系统安全</w:t>
      </w:r>
      <w:bookmarkEnd w:id="82"/>
    </w:p>
    <w:p w:rsidR="00D00150" w:rsidRDefault="00D00150" w:rsidP="00D00150">
      <w:pPr>
        <w:pStyle w:val="a0"/>
      </w:pPr>
      <w:r>
        <w:rPr>
          <w:rFonts w:hint="eastAsia"/>
        </w:rPr>
        <w:t>数据库访问权限设置</w:t>
      </w:r>
    </w:p>
    <w:p w:rsidR="00D00150" w:rsidRDefault="00D00150" w:rsidP="00B05AD0">
      <w:pPr>
        <w:pStyle w:val="a0"/>
      </w:pPr>
      <w:r>
        <w:t>数据传输加密</w:t>
      </w:r>
    </w:p>
    <w:p w:rsidR="00D00150" w:rsidRDefault="00D00150" w:rsidP="00D00150">
      <w:pPr>
        <w:pStyle w:val="a0"/>
        <w:numPr>
          <w:ilvl w:val="0"/>
          <w:numId w:val="0"/>
        </w:numPr>
      </w:pPr>
      <w:r w:rsidRPr="00D00150">
        <w:rPr>
          <w:rFonts w:hint="eastAsia"/>
        </w:rPr>
        <w:t>传输的数据都采用高强度的加密算法加密</w:t>
      </w:r>
      <w:r w:rsidRPr="00D00150">
        <w:rPr>
          <w:rFonts w:hint="eastAsia"/>
        </w:rPr>
        <w:t>(DES)</w:t>
      </w:r>
      <w:r w:rsidRPr="00D00150">
        <w:rPr>
          <w:rFonts w:hint="eastAsia"/>
        </w:rPr>
        <w:t>，使得数据即使泄漏、被截获后，也无法识别相关的数据内容，确保数据安全。对于客户端与服务器交互的数据，使用安全套接子层</w:t>
      </w:r>
      <w:r w:rsidRPr="00D00150">
        <w:rPr>
          <w:rFonts w:hint="eastAsia"/>
        </w:rPr>
        <w:t>(SSL,SSL</w:t>
      </w:r>
      <w:r w:rsidRPr="00D00150">
        <w:rPr>
          <w:rFonts w:hint="eastAsia"/>
        </w:rPr>
        <w:t>加密传输主要是针对</w:t>
      </w:r>
      <w:r w:rsidRPr="00D00150">
        <w:rPr>
          <w:rFonts w:hint="eastAsia"/>
        </w:rPr>
        <w:t>WEB</w:t>
      </w:r>
      <w:r w:rsidRPr="00D00150">
        <w:rPr>
          <w:rFonts w:hint="eastAsia"/>
        </w:rPr>
        <w:t>的数据传输，基于重要信息的传输安全考虑而设计的。</w:t>
      </w:r>
      <w:r w:rsidRPr="00D00150">
        <w:rPr>
          <w:rFonts w:hint="eastAsia"/>
        </w:rPr>
        <w:t>)</w:t>
      </w:r>
      <w:r w:rsidRPr="00D00150">
        <w:rPr>
          <w:rFonts w:hint="eastAsia"/>
        </w:rPr>
        <w:t>进行信息交换，并在客户</w:t>
      </w:r>
      <w:r>
        <w:rPr>
          <w:rFonts w:hint="eastAsia"/>
        </w:rPr>
        <w:t>PC</w:t>
      </w:r>
      <w:r w:rsidRPr="00D00150">
        <w:rPr>
          <w:rFonts w:hint="eastAsia"/>
        </w:rPr>
        <w:t>端和服务器之间重要的信息的交换。</w:t>
      </w:r>
    </w:p>
    <w:p w:rsidR="00D00150" w:rsidRDefault="00D00150" w:rsidP="00D00150">
      <w:pPr>
        <w:pStyle w:val="a0"/>
      </w:pPr>
      <w:r>
        <w:t>验证登录用户</w:t>
      </w:r>
    </w:p>
    <w:p w:rsidR="00D00150" w:rsidRDefault="00D00150" w:rsidP="00D00150">
      <w:pPr>
        <w:pStyle w:val="a0"/>
      </w:pPr>
      <w:r>
        <w:t>验证注册用户</w:t>
      </w:r>
    </w:p>
    <w:p w:rsidR="00D00150" w:rsidRDefault="00D00150" w:rsidP="00D00150">
      <w:pPr>
        <w:pStyle w:val="2"/>
      </w:pPr>
      <w:bookmarkStart w:id="83" w:name="_Toc414726821"/>
      <w:r>
        <w:rPr>
          <w:rFonts w:hint="eastAsia"/>
        </w:rPr>
        <w:t>4.</w:t>
      </w:r>
      <w:r>
        <w:t>3</w:t>
      </w:r>
      <w:r>
        <w:t>扩展性需求</w:t>
      </w:r>
      <w:bookmarkEnd w:id="83"/>
    </w:p>
    <w:p w:rsidR="00D00150" w:rsidRPr="00D00150" w:rsidRDefault="00D00150" w:rsidP="00D00150">
      <w:pPr>
        <w:ind w:firstLineChars="200" w:firstLine="480"/>
        <w:rPr>
          <w:rFonts w:hint="eastAsia"/>
        </w:rPr>
      </w:pPr>
      <w:r w:rsidRPr="00D00150">
        <w:rPr>
          <w:rFonts w:hint="eastAsia"/>
        </w:rPr>
        <w:t>系统建设采用先进的成熟技术，建立严密、体系化的系统管理、应用平台，应具有良好的分层设计，整体系统扩充性能良好，能够根据业务的发展或变更，在保持现有业务处理不受影响的前提下，具有持续扩充功能、适度变化的能力。</w:t>
      </w:r>
    </w:p>
    <w:sectPr w:rsidR="00D00150" w:rsidRPr="00D00150">
      <w:footerReference w:type="defaul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7DE" w:rsidRDefault="004D57DE">
      <w:pPr>
        <w:spacing w:line="240" w:lineRule="auto"/>
      </w:pPr>
      <w:r>
        <w:separator/>
      </w:r>
    </w:p>
  </w:endnote>
  <w:endnote w:type="continuationSeparator" w:id="0">
    <w:p w:rsidR="004D57DE" w:rsidRDefault="004D5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8F5DBE" w:rsidRPr="008F5DBE">
                            <w:rPr>
                              <w:rStyle w:val="ac"/>
                              <w:noProof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8F5DBE" w:rsidRPr="008F5DBE">
                      <w:rPr>
                        <w:rStyle w:val="ac"/>
                        <w:noProof/>
                        <w:lang w:val="zh-CN"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7DE" w:rsidRDefault="004D57DE">
      <w:pPr>
        <w:spacing w:line="240" w:lineRule="auto"/>
      </w:pPr>
      <w:r>
        <w:separator/>
      </w:r>
    </w:p>
  </w:footnote>
  <w:footnote w:type="continuationSeparator" w:id="0">
    <w:p w:rsidR="004D57DE" w:rsidRDefault="004D5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30CD73E6"/>
    <w:multiLevelType w:val="hybridMultilevel"/>
    <w:tmpl w:val="79D8E448"/>
    <w:lvl w:ilvl="0" w:tplc="3C5E32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01ABB"/>
    <w:multiLevelType w:val="hybridMultilevel"/>
    <w:tmpl w:val="2EF82D46"/>
    <w:lvl w:ilvl="0" w:tplc="A15858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4E"/>
    <w:rsid w:val="0001028C"/>
    <w:rsid w:val="00082DC1"/>
    <w:rsid w:val="00085FFC"/>
    <w:rsid w:val="000B44D6"/>
    <w:rsid w:val="000E5D4E"/>
    <w:rsid w:val="0011189D"/>
    <w:rsid w:val="00140E8B"/>
    <w:rsid w:val="00165B7A"/>
    <w:rsid w:val="00180F51"/>
    <w:rsid w:val="00192182"/>
    <w:rsid w:val="00193D69"/>
    <w:rsid w:val="001B7E01"/>
    <w:rsid w:val="002263E1"/>
    <w:rsid w:val="00292C69"/>
    <w:rsid w:val="002C3ECA"/>
    <w:rsid w:val="0032296D"/>
    <w:rsid w:val="003B70F3"/>
    <w:rsid w:val="003F66D3"/>
    <w:rsid w:val="004B7AE0"/>
    <w:rsid w:val="004D57DE"/>
    <w:rsid w:val="005132E8"/>
    <w:rsid w:val="005726FD"/>
    <w:rsid w:val="005A381E"/>
    <w:rsid w:val="005D092E"/>
    <w:rsid w:val="005E389C"/>
    <w:rsid w:val="00676109"/>
    <w:rsid w:val="00687DC8"/>
    <w:rsid w:val="00703F12"/>
    <w:rsid w:val="0073435F"/>
    <w:rsid w:val="007864D2"/>
    <w:rsid w:val="007C1F25"/>
    <w:rsid w:val="007C2295"/>
    <w:rsid w:val="007C3D08"/>
    <w:rsid w:val="008A67BF"/>
    <w:rsid w:val="008D6778"/>
    <w:rsid w:val="008F5DBE"/>
    <w:rsid w:val="009000BD"/>
    <w:rsid w:val="0099590A"/>
    <w:rsid w:val="009C5FF1"/>
    <w:rsid w:val="009E46F4"/>
    <w:rsid w:val="00AA2BDD"/>
    <w:rsid w:val="00BC1958"/>
    <w:rsid w:val="00BE569C"/>
    <w:rsid w:val="00C53AAD"/>
    <w:rsid w:val="00C720EF"/>
    <w:rsid w:val="00C74704"/>
    <w:rsid w:val="00CC0286"/>
    <w:rsid w:val="00D00150"/>
    <w:rsid w:val="00D20BDB"/>
    <w:rsid w:val="00D71ADA"/>
    <w:rsid w:val="00DE6CBB"/>
    <w:rsid w:val="00E34718"/>
    <w:rsid w:val="00E5377F"/>
    <w:rsid w:val="00F37DF5"/>
    <w:rsid w:val="00F55875"/>
    <w:rsid w:val="00F808DB"/>
    <w:rsid w:val="00F832DC"/>
    <w:rsid w:val="00F87F6B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63D7E-87A3-4558-A27C-2A81E5F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67BF"/>
    <w:pPr>
      <w:spacing w:before="120" w:line="180" w:lineRule="auto"/>
    </w:pPr>
    <w:rPr>
      <w:rFonts w:eastAsia="Microsoft YaHei UI"/>
      <w:sz w:val="24"/>
    </w:rPr>
  </w:style>
  <w:style w:type="paragraph" w:styleId="1">
    <w:name w:val="heading 1"/>
    <w:basedOn w:val="a1"/>
    <w:next w:val="a1"/>
    <w:link w:val="1Char"/>
    <w:uiPriority w:val="1"/>
    <w:qFormat/>
    <w:rsid w:val="008A67BF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44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8A67BF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3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8A67BF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30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8A67BF"/>
    <w:rPr>
      <w:rFonts w:asciiTheme="majorHAnsi" w:eastAsia="Microsoft YaHei UI" w:hAnsiTheme="majorHAnsi" w:cstheme="majorBidi"/>
      <w:b/>
      <w:bCs/>
      <w:caps/>
      <w:color w:val="FFFFFF" w:themeColor="background1"/>
      <w:sz w:val="44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sid w:val="008A67BF"/>
    <w:rPr>
      <w:rFonts w:eastAsia="Microsoft YaHei UI"/>
      <w:caps/>
      <w:sz w:val="3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sid w:val="008A67BF"/>
    <w:rPr>
      <w:rFonts w:eastAsia="Microsoft YaHei UI"/>
      <w:caps/>
      <w:color w:val="5A1E34" w:themeColor="accent1" w:themeShade="80"/>
      <w:sz w:val="30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character" w:styleId="af2">
    <w:name w:val="Hyperlink"/>
    <w:basedOn w:val="a2"/>
    <w:uiPriority w:val="99"/>
    <w:unhideWhenUsed/>
    <w:rsid w:val="00F87F6B"/>
    <w:rPr>
      <w:color w:val="872D4E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F87F6B"/>
    <w:rPr>
      <w:color w:val="7F7F7F" w:themeColor="followedHyperlink"/>
      <w:u w:val="single"/>
    </w:rPr>
  </w:style>
  <w:style w:type="paragraph" w:styleId="af4">
    <w:name w:val="List Paragraph"/>
    <w:basedOn w:val="a1"/>
    <w:uiPriority w:val="34"/>
    <w:unhideWhenUsed/>
    <w:qFormat/>
    <w:rsid w:val="007C2295"/>
    <w:pPr>
      <w:ind w:firstLineChars="200" w:firstLine="420"/>
    </w:pPr>
  </w:style>
  <w:style w:type="table" w:styleId="af5">
    <w:name w:val="Table Grid"/>
    <w:basedOn w:val="a3"/>
    <w:uiPriority w:val="39"/>
    <w:rsid w:val="008D677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1"/>
    <w:uiPriority w:val="39"/>
    <w:unhideWhenUsed/>
    <w:qFormat/>
    <w:rsid w:val="008F5D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8F5DBE"/>
  </w:style>
  <w:style w:type="paragraph" w:styleId="20">
    <w:name w:val="toc 2"/>
    <w:basedOn w:val="a1"/>
    <w:next w:val="a1"/>
    <w:autoRedefine/>
    <w:uiPriority w:val="39"/>
    <w:unhideWhenUsed/>
    <w:rsid w:val="008F5DBE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8F5D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10.50.134.248/svn/ProjectRecord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3398;&#29983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BCB97C30E4431DA2576042FD0F50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EC6D4-96D5-48EF-AC11-40326F90E815}"/>
      </w:docPartPr>
      <w:docPartBody>
        <w:p w:rsidR="003830B4" w:rsidRDefault="00C14DC7">
          <w:pPr>
            <w:pStyle w:val="54BCB97C30E4431DA2576042FD0F5066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C7"/>
    <w:rsid w:val="003830B4"/>
    <w:rsid w:val="00B102FE"/>
    <w:rsid w:val="00B639D4"/>
    <w:rsid w:val="00C14DC7"/>
    <w:rsid w:val="00D8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BCB97C30E4431DA2576042FD0F5066">
    <w:name w:val="54BCB97C30E4431DA2576042FD0F5066"/>
    <w:pPr>
      <w:widowControl w:val="0"/>
      <w:jc w:val="both"/>
    </w:pPr>
  </w:style>
  <w:style w:type="paragraph" w:customStyle="1" w:styleId="457548E31D724526ADB2C32D01B4645D">
    <w:name w:val="457548E31D724526ADB2C32D01B4645D"/>
    <w:pPr>
      <w:widowControl w:val="0"/>
      <w:jc w:val="both"/>
    </w:pPr>
  </w:style>
  <w:style w:type="paragraph" w:customStyle="1" w:styleId="5D6C4C0349184ADE94E656729940631B">
    <w:name w:val="5D6C4C0349184ADE94E656729940631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DA41C-4F81-440B-93D3-11614230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376</TotalTime>
  <Pages>19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需求规格说明书v1.0</dc:title>
  <dc:creator>刘哲湘</dc:creator>
  <cp:keywords/>
  <cp:lastModifiedBy>刘哲湘</cp:lastModifiedBy>
  <cp:revision>38</cp:revision>
  <cp:lastPrinted>2012-09-04T22:21:00Z</cp:lastPrinted>
  <dcterms:created xsi:type="dcterms:W3CDTF">2015-03-20T06:50:00Z</dcterms:created>
  <dcterms:modified xsi:type="dcterms:W3CDTF">2015-03-21T10:43:00Z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